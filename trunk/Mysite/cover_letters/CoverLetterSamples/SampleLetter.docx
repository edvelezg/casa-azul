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wmf" ContentType="image/x-wmf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21" w:rsidRDefault="00AA0DBD" w:rsidP="00E8110B">
      <w:pPr>
        <w:pStyle w:val="ReturnAddress"/>
        <w:framePr w:h="1022" w:wrap="notBeside" w:x="7873" w:y="679"/>
        <w:jc w:val="right"/>
      </w:pPr>
      <w:r>
        <w:t>M. Stuart Waller</w:t>
      </w:r>
    </w:p>
    <w:p w:rsidR="00AA0DBD" w:rsidRDefault="00AA0DBD" w:rsidP="00E8110B">
      <w:pPr>
        <w:pStyle w:val="ReturnAddress"/>
        <w:framePr w:h="1022" w:wrap="notBeside" w:x="7873" w:y="679"/>
        <w:jc w:val="right"/>
      </w:pPr>
      <w:r>
        <w:t>11706 Ashcroft</w:t>
      </w:r>
    </w:p>
    <w:p w:rsidR="00AA0DBD" w:rsidRDefault="00AA0DBD" w:rsidP="00E8110B">
      <w:pPr>
        <w:pStyle w:val="ReturnAddress"/>
        <w:framePr w:h="1022" w:wrap="notBeside" w:x="7873" w:y="679"/>
        <w:jc w:val="right"/>
      </w:pPr>
      <w:r>
        <w:t>Houston, Texas  77035</w:t>
      </w:r>
    </w:p>
    <w:p w:rsidR="00AF1552" w:rsidRDefault="00A07C07" w:rsidP="00E8110B">
      <w:pPr>
        <w:pStyle w:val="ReturnAddress"/>
        <w:framePr w:h="1022" w:wrap="notBeside" w:x="7873" w:y="679"/>
        <w:jc w:val="right"/>
      </w:pPr>
      <w:r>
        <w:t>(713)206-6276</w:t>
      </w:r>
    </w:p>
    <w:p w:rsidR="00A07C07" w:rsidRDefault="00A07C07" w:rsidP="00E8110B">
      <w:pPr>
        <w:pStyle w:val="ReturnAddress"/>
        <w:framePr w:h="1022" w:wrap="notBeside" w:x="7873" w:y="679"/>
        <w:jc w:val="right"/>
      </w:pPr>
      <w:r>
        <w:t>Sturat59@aol.com</w:t>
      </w:r>
    </w:p>
    <w:p w:rsidR="00AA0DBD" w:rsidRPr="00AA0DBD" w:rsidRDefault="00AA0DBD" w:rsidP="00AA0DBD">
      <w:pPr>
        <w:pStyle w:val="Date"/>
      </w:pPr>
    </w:p>
    <w:p w:rsidR="00AA0DBD" w:rsidRPr="00AA0DBD" w:rsidRDefault="00AA0DBD" w:rsidP="00AA0DBD">
      <w:pPr>
        <w:pStyle w:val="Date"/>
      </w:pPr>
    </w:p>
    <w:p w:rsidR="00991C21" w:rsidRDefault="00B16262">
      <w:pPr>
        <w:pStyle w:val="Date"/>
      </w:pPr>
      <w:fldSimple w:instr=" DATE \@ &quot;MMMM d, yyyy&quot; ">
        <w:r w:rsidR="00E8110B">
          <w:rPr>
            <w:noProof/>
          </w:rPr>
          <w:t>July 30, 2011</w:t>
        </w:r>
      </w:fldSimple>
    </w:p>
    <w:p w:rsidR="00991C21" w:rsidRDefault="006849D1" w:rsidP="006849D1">
      <w:pPr>
        <w:pStyle w:val="InsideAddressName"/>
        <w:ind w:left="0"/>
      </w:pPr>
      <w:r>
        <w:t xml:space="preserve">                 TGS</w:t>
      </w:r>
    </w:p>
    <w:p w:rsidR="00AA0DBD" w:rsidRDefault="006849D1" w:rsidP="00AA0DBD">
      <w:pPr>
        <w:pStyle w:val="InsideAddress"/>
      </w:pPr>
      <w:r>
        <w:t xml:space="preserve">2500 </w:t>
      </w:r>
      <w:proofErr w:type="spellStart"/>
      <w:r>
        <w:t>CityWest</w:t>
      </w:r>
      <w:proofErr w:type="spellEnd"/>
      <w:r>
        <w:t xml:space="preserve"> Blvd., Ste. 2000</w:t>
      </w:r>
    </w:p>
    <w:p w:rsidR="00AA0DBD" w:rsidRPr="00AA0DBD" w:rsidRDefault="006849D1" w:rsidP="00AA0DBD">
      <w:pPr>
        <w:pStyle w:val="InsideAddress"/>
      </w:pPr>
      <w:r>
        <w:t>Houston, Texas  7704</w:t>
      </w:r>
      <w:r w:rsidR="00DC5EC5">
        <w:t>2</w:t>
      </w:r>
    </w:p>
    <w:p w:rsidR="00991C21" w:rsidRDefault="00B16262">
      <w:pPr>
        <w:pStyle w:val="Salutation"/>
      </w:pPr>
      <w:fldSimple w:instr=" AUTOTEXTLIST  ">
        <w:r w:rsidR="00DC5EC5">
          <w:t>Dear</w:t>
        </w:r>
        <w:r w:rsidR="00663E2A">
          <w:t xml:space="preserve"> Mr.</w:t>
        </w:r>
        <w:r w:rsidR="006849D1">
          <w:t xml:space="preserve"> Hart</w:t>
        </w:r>
        <w:r w:rsidR="00991C21">
          <w:t xml:space="preserve">: </w:t>
        </w:r>
      </w:fldSimple>
    </w:p>
    <w:p w:rsidR="000D6202" w:rsidRDefault="006849D1">
      <w:pPr>
        <w:pStyle w:val="BodyText"/>
      </w:pPr>
      <w:r>
        <w:t>Please accept my resume forwarded from my colleague Adriana Thames</w:t>
      </w:r>
      <w:r w:rsidR="000D6202">
        <w:t>. I have be</w:t>
      </w:r>
      <w:r w:rsidR="001051A2">
        <w:t>en in the industry for twenty years processing land and marine 2D and 3D data, most recently working with multi-component OBC data</w:t>
      </w:r>
      <w:r w:rsidR="000D6202">
        <w:t>.</w:t>
      </w:r>
      <w:r w:rsidR="00FE4C09">
        <w:t xml:space="preserve"> I am currently employed in my field but am seeking a compan</w:t>
      </w:r>
      <w:r w:rsidR="00663E2A">
        <w:t>y with a well-managed, team-oriented</w:t>
      </w:r>
      <w:r w:rsidR="00FE4C09">
        <w:t xml:space="preserve"> environment and </w:t>
      </w:r>
      <w:r w:rsidR="00E2167B">
        <w:t xml:space="preserve">with </w:t>
      </w:r>
      <w:r w:rsidR="00FE4C09">
        <w:t>the ability to create innovative tools for getting the job done.</w:t>
      </w:r>
    </w:p>
    <w:p w:rsidR="00991C21" w:rsidRDefault="00FE4C09">
      <w:pPr>
        <w:pStyle w:val="BodyText"/>
      </w:pPr>
      <w:r>
        <w:t xml:space="preserve">I have used various software packages including DISCO (and derivatives), </w:t>
      </w:r>
      <w:proofErr w:type="spellStart"/>
      <w:r>
        <w:t>ProMAX</w:t>
      </w:r>
      <w:proofErr w:type="spellEnd"/>
      <w:r>
        <w:t xml:space="preserve">, SMT Kingdom Suite and </w:t>
      </w:r>
      <w:proofErr w:type="spellStart"/>
      <w:r>
        <w:t>Hampson</w:t>
      </w:r>
      <w:proofErr w:type="spellEnd"/>
      <w:r>
        <w:t xml:space="preserve"> Russell</w:t>
      </w:r>
      <w:r w:rsidR="008A1BEC">
        <w:t>’s</w:t>
      </w:r>
      <w:r>
        <w:t xml:space="preserve"> GLI and AVO</w:t>
      </w:r>
      <w:r w:rsidR="00991C21">
        <w:t>.</w:t>
      </w:r>
      <w:r>
        <w:t xml:space="preserve"> I am not married to any one type of software as they al</w:t>
      </w:r>
      <w:r w:rsidR="00663E2A">
        <w:t>l have strengths and weaknesses;</w:t>
      </w:r>
      <w:r>
        <w:t xml:space="preserve"> as a processor </w:t>
      </w:r>
      <w:r w:rsidR="008A1BEC">
        <w:t xml:space="preserve">I have a fondness for programs that perform as documented. Imaging companies that will succeed also need to </w:t>
      </w:r>
      <w:r w:rsidR="006849D1">
        <w:t xml:space="preserve">continually </w:t>
      </w:r>
      <w:r w:rsidR="008A1BEC">
        <w:t>develop better tools to meet clients</w:t>
      </w:r>
      <w:r w:rsidR="00663E2A">
        <w:t>’</w:t>
      </w:r>
      <w:r w:rsidR="008A1BEC">
        <w:t xml:space="preserve"> demands for better signal</w:t>
      </w:r>
      <w:r w:rsidR="00F1650F">
        <w:t xml:space="preserve"> processing</w:t>
      </w:r>
      <w:r w:rsidR="00663E2A">
        <w:t>,</w:t>
      </w:r>
      <w:r w:rsidR="008A1BEC">
        <w:t xml:space="preserve"> and these companies need to have an understanding of how to bring these tools into the realm of </w:t>
      </w:r>
      <w:r w:rsidR="00E2167B">
        <w:t xml:space="preserve">the </w:t>
      </w:r>
      <w:r w:rsidR="008A1BEC">
        <w:t xml:space="preserve">processors </w:t>
      </w:r>
      <w:r w:rsidR="00663E2A">
        <w:t xml:space="preserve">who are </w:t>
      </w:r>
      <w:r w:rsidR="008A1BEC">
        <w:t xml:space="preserve">burdened with deadlines and data management demands. There must also be management in place </w:t>
      </w:r>
      <w:r w:rsidR="006E5DF0">
        <w:t>to di</w:t>
      </w:r>
      <w:r w:rsidR="00AF1552">
        <w:t xml:space="preserve">g in when difficulties arise and keep their groups </w:t>
      </w:r>
      <w:r w:rsidR="00663E2A">
        <w:t>focused and generally informed</w:t>
      </w:r>
      <w:r w:rsidR="00E2167B">
        <w:t xml:space="preserve">. </w:t>
      </w:r>
      <w:r w:rsidR="00663E2A">
        <w:t xml:space="preserve"> W</w:t>
      </w:r>
      <w:r w:rsidR="006849D1">
        <w:t>hat does the processor</w:t>
      </w:r>
      <w:r w:rsidR="00AF1552">
        <w:t xml:space="preserve"> owe? </w:t>
      </w:r>
      <w:r w:rsidR="006849D1">
        <w:t>The processors</w:t>
      </w:r>
      <w:r w:rsidR="00663E2A">
        <w:t xml:space="preserve"> should conscientiously try to </w:t>
      </w:r>
      <w:r w:rsidR="006849D1">
        <w:t xml:space="preserve">always </w:t>
      </w:r>
      <w:r w:rsidR="00AF1552">
        <w:t xml:space="preserve">achieve the best data quality, to manage data and workloads </w:t>
      </w:r>
      <w:r w:rsidR="006849D1">
        <w:t>responsibly and to keep the client informed and confident</w:t>
      </w:r>
      <w:r w:rsidR="00AF1552">
        <w:t xml:space="preserve"> of the process.</w:t>
      </w:r>
    </w:p>
    <w:p w:rsidR="00991C21" w:rsidRDefault="00AF1552">
      <w:pPr>
        <w:pStyle w:val="BodyText"/>
      </w:pPr>
      <w:r>
        <w:t>I am impressed with</w:t>
      </w:r>
      <w:r w:rsidR="000A28F4">
        <w:t xml:space="preserve"> your company’s products and hope that you will consider me a good fit in one of your processing groups. I am seeking a stable company with</w:t>
      </w:r>
      <w:r w:rsidR="00E2167B">
        <w:t xml:space="preserve"> strong </w:t>
      </w:r>
      <w:r w:rsidR="000A28F4">
        <w:t xml:space="preserve">leadership, </w:t>
      </w:r>
      <w:r w:rsidR="00E2167B">
        <w:t xml:space="preserve">creative </w:t>
      </w:r>
      <w:r w:rsidR="000A28F4">
        <w:t>innovat</w:t>
      </w:r>
      <w:r w:rsidR="00E2167B">
        <w:t>ion and a nurturing environment</w:t>
      </w:r>
      <w:r w:rsidR="00F1650F">
        <w:t xml:space="preserve"> with opportunities for further development</w:t>
      </w:r>
      <w:r w:rsidR="00E2167B">
        <w:t xml:space="preserve">.  In return it is my </w:t>
      </w:r>
      <w:r w:rsidR="000A28F4">
        <w:t xml:space="preserve">wish to be a part of </w:t>
      </w:r>
      <w:r w:rsidR="00663E2A">
        <w:t>a team endeavoring to keep the</w:t>
      </w:r>
      <w:r w:rsidR="00F1650F">
        <w:t>ir</w:t>
      </w:r>
      <w:r w:rsidR="000A28F4">
        <w:t xml:space="preserve"> clients w</w:t>
      </w:r>
      <w:r w:rsidR="00663E2A">
        <w:t>ell-s</w:t>
      </w:r>
      <w:r w:rsidR="000A28F4">
        <w:t xml:space="preserve">atisfied with their choice of contractor. Please feel free to contact me at the above phone number or e-mail. </w:t>
      </w:r>
    </w:p>
    <w:p w:rsidR="006849D1" w:rsidRDefault="006849D1">
      <w:pPr>
        <w:pStyle w:val="BodyText"/>
      </w:pPr>
    </w:p>
    <w:p w:rsidR="00991C21" w:rsidRDefault="00B16262" w:rsidP="006849D1">
      <w:pPr>
        <w:pStyle w:val="Closing"/>
      </w:pPr>
      <w:fldSimple w:instr=" AUTOTEXTLIST  ">
        <w:r w:rsidR="00991C21">
          <w:t xml:space="preserve">Sincerely, </w:t>
        </w:r>
      </w:fldSimple>
    </w:p>
    <w:p w:rsidR="00991C21" w:rsidRDefault="00991C21" w:rsidP="00991C21">
      <w:pPr>
        <w:pStyle w:val="Closing"/>
      </w:pPr>
      <w:r>
        <w:t>M. Stuart Waller</w:t>
      </w:r>
    </w:p>
    <w:p w:rsidR="00991C21" w:rsidRDefault="00991C21">
      <w:pPr>
        <w:pStyle w:val="SignatureJobTitle"/>
      </w:pPr>
    </w:p>
    <w:p w:rsidR="00991C21" w:rsidRDefault="00991C21"/>
    <w:p w:rsidR="00AA0DBD" w:rsidRDefault="00AA0DBD"/>
    <w:sectPr w:rsidR="00AA0DBD" w:rsidSect="002A603A">
      <w:headerReference w:type="default" r:id="rId7"/>
      <w:headerReference w:type="first" r:id="rId8"/>
      <w:footerReference w:type="first" r:id="rId9"/>
      <w:pgSz w:w="12240" w:h="15840" w:code="1"/>
      <w:pgMar w:top="1440" w:right="1800" w:bottom="1440" w:left="1800" w:header="965" w:footer="1440" w:gutter="0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FF2" w:rsidRDefault="00FC4FF2">
      <w:r>
        <w:separator/>
      </w:r>
    </w:p>
  </w:endnote>
  <w:endnote w:type="continuationSeparator" w:id="0">
    <w:p w:rsidR="00FC4FF2" w:rsidRDefault="00FC4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D6B" w:rsidRDefault="00B16262">
    <w:pPr>
      <w:pStyle w:val="Footer"/>
    </w:pPr>
    <w:r>
      <w:rPr>
        <w:noProof/>
      </w:rPr>
      <w:pict>
        <v:rect id="_x0000_s2057" style="position:absolute;left:0;text-align:left;margin-left:266.4pt;margin-top:-21.6pt;width:294pt;height:28.85pt;z-index:-251656704;mso-position-horizontal-relative:page" o:allowincell="f" filled="f" stroked="f" strokecolor="white" strokeweight="6pt">
          <v:textbox inset="0,0,0,0">
            <w:txbxContent>
              <w:p w:rsidR="00DC4D6B" w:rsidRDefault="00DC4D6B">
                <w:pPr>
                  <w:ind w:left="2"/>
                  <w:rPr>
                    <w:noProof/>
                    <w:spacing w:val="2"/>
                  </w:rPr>
                </w:pPr>
                <w:r>
                  <w:rPr>
                    <w:noProof/>
                    <w:spacing w:val="2"/>
                    <w:sz w:val="40"/>
                  </w:rPr>
                  <w:t xml:space="preserve">. . . . . . . . . . . . . . . . . . . . . . . . . . . .  </w:t>
                </w:r>
              </w:p>
            </w:txbxContent>
          </v:textbox>
          <w10:wrap anchorx="page"/>
          <w10:anchorlock/>
        </v:rect>
      </w:pict>
    </w:r>
    <w:r>
      <w:rPr>
        <w:noProof/>
      </w:rPr>
      <w:pict>
        <v:rect id="_x0000_s2056" style="position:absolute;left:0;text-align:left;margin-left:36pt;margin-top:-26.65pt;width:275.75pt;height:48pt;z-index:-251657728;mso-position-horizontal-relative:page" o:allowincell="f" fillcolor="#dfdfdf" stroked="f" strokecolor="#e5e5e5">
          <w10:wrap anchorx="page"/>
          <w10:anchorlock/>
        </v:rect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FF2" w:rsidRDefault="00FC4FF2">
      <w:r>
        <w:separator/>
      </w:r>
    </w:p>
  </w:footnote>
  <w:footnote w:type="continuationSeparator" w:id="0">
    <w:p w:rsidR="00FC4FF2" w:rsidRDefault="00FC4FF2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D6B" w:rsidRDefault="00B16262">
    <w:pPr>
      <w:pStyle w:val="Header"/>
    </w:pPr>
    <w:fldSimple w:instr=" TIME \@ &quot;MMMM d, yyyy&quot; ">
      <w:r w:rsidR="00E8110B">
        <w:rPr>
          <w:noProof/>
        </w:rPr>
        <w:t>July 30, 2011</w:t>
      </w:r>
    </w:fldSimple>
  </w:p>
  <w:p w:rsidR="00DC4D6B" w:rsidRDefault="00DC4D6B">
    <w:pPr>
      <w:pStyle w:val="Header"/>
    </w:pPr>
    <w:r>
      <w:t xml:space="preserve">Page </w:t>
    </w:r>
    <w:r w:rsidR="00B1626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16262">
      <w:rPr>
        <w:rStyle w:val="PageNumber"/>
      </w:rPr>
      <w:fldChar w:fldCharType="separate"/>
    </w:r>
    <w:r>
      <w:rPr>
        <w:rStyle w:val="PageNumber"/>
        <w:noProof/>
      </w:rPr>
      <w:t>2</w:t>
    </w:r>
    <w:r w:rsidR="00B16262">
      <w:rPr>
        <w:rStyle w:val="PageNumber"/>
      </w:rPr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D6B" w:rsidRDefault="00B91720">
    <w:pPr>
      <w:pStyle w:val="Header"/>
      <w:ind w:left="840"/>
    </w:pPr>
    <w:r>
      <w:rPr>
        <w:noProof/>
      </w:rPr>
      <w:drawing>
        <wp:anchor distT="0" distB="0" distL="114300" distR="114300" simplePos="0" relativeHeight="251657728" behindDoc="0" locked="1" layoutInCell="0" allowOverlap="1">
          <wp:simplePos x="0" y="0"/>
          <wp:positionH relativeFrom="page">
            <wp:posOffset>457200</wp:posOffset>
          </wp:positionH>
          <wp:positionV relativeFrom="page">
            <wp:posOffset>4023360</wp:posOffset>
          </wp:positionV>
          <wp:extent cx="1900555" cy="1909445"/>
          <wp:effectExtent l="19050" t="0" r="444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1909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16262">
      <w:rPr>
        <w:noProof/>
      </w:rPr>
      <w:pict>
        <v:rect id="_x0000_s2053" style="position:absolute;left:0;text-align:left;margin-left:132.35pt;margin-top:33pt;width:8.4pt;height:57pt;z-index:-251659776;mso-position-horizontal-relative:page;mso-position-vertical-relative:page" o:allowincell="f" filled="f" stroked="f" strokecolor="white" strokeweight="6pt">
          <v:textbox inset="0,0,0,0">
            <w:txbxContent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DC4D6B" w:rsidRDefault="00DC4D6B">
                <w:pPr>
                  <w:spacing w:line="130" w:lineRule="exact"/>
                  <w:ind w:left="2"/>
                </w:pPr>
                <w:r>
                  <w:rPr>
                    <w:sz w:val="40"/>
                  </w:rPr>
                  <w:t>.</w:t>
                </w:r>
              </w:p>
            </w:txbxContent>
          </v:textbox>
          <w10:wrap anchorx="page" anchory="page"/>
          <w10:anchorlock/>
        </v:rect>
      </w:pict>
    </w:r>
    <w:r w:rsidR="00B16262">
      <w:rPr>
        <w:noProof/>
      </w:rPr>
      <w:pict>
        <v:rect id="_x0000_s2052" style="position:absolute;left:0;text-align:left;margin-left:35.35pt;margin-top:96pt;width:540pt;height:24pt;z-index:-251660800;mso-position-horizontal-relative:page;mso-position-vertical-relative:page" o:allowincell="f" fillcolor="#dfdfdf" stroked="f" strokecolor="#e5e5e5">
          <w10:wrap anchorx="page" anchory="page"/>
          <w10:anchorlock/>
        </v:rect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F3509"/>
    <w:multiLevelType w:val="singleLevel"/>
    <w:tmpl w:val="DC3ED730"/>
    <w:lvl w:ilvl="0">
      <w:start w:val="1"/>
      <w:numFmt w:val="bullet"/>
      <w:pStyle w:val="ListBullet"/>
      <w:lvlText w:val=""/>
      <w:lvlJc w:val="left"/>
      <w:pPr>
        <w:tabs>
          <w:tab w:val="num" w:pos="1512"/>
        </w:tabs>
        <w:ind w:left="1512" w:right="1512" w:hanging="432"/>
      </w:pPr>
      <w:rPr>
        <w:rFonts w:ascii="Wingdings" w:hAnsi="Wingdings" w:hint="default"/>
        <w:sz w:val="16"/>
      </w:rPr>
    </w:lvl>
  </w:abstractNum>
  <w:abstractNum w:abstractNumId="1">
    <w:nsid w:val="782C73F5"/>
    <w:multiLevelType w:val="singleLevel"/>
    <w:tmpl w:val="92A4171E"/>
    <w:lvl w:ilvl="0">
      <w:start w:val="1"/>
      <w:numFmt w:val="decimal"/>
      <w:pStyle w:val="ListNumber"/>
      <w:lvlText w:val="%1."/>
      <w:lvlJc w:val="left"/>
      <w:pPr>
        <w:tabs>
          <w:tab w:val="num" w:pos="1512"/>
        </w:tabs>
        <w:ind w:left="1512" w:right="1512" w:hanging="432"/>
      </w:pPr>
      <w:rPr>
        <w:b/>
        <w:i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ctiveWritingStyle w:appName="MSWord" w:lang="en-US" w:vendorID="8" w:dllVersion="513" w:checkStyle="1"/>
  <w:proofState w:spelling="clean" w:grammar="clean"/>
  <w:attachedTemplate r:id="rId1"/>
  <w:stylePaneFormatFilter w:val="3701"/>
  <w:doNotTrackMoves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AA0DBD"/>
    <w:rsid w:val="000A28F4"/>
    <w:rsid w:val="000D6202"/>
    <w:rsid w:val="001051A2"/>
    <w:rsid w:val="00130123"/>
    <w:rsid w:val="0020646D"/>
    <w:rsid w:val="002A603A"/>
    <w:rsid w:val="0059002F"/>
    <w:rsid w:val="00663E2A"/>
    <w:rsid w:val="006849D1"/>
    <w:rsid w:val="006E5DF0"/>
    <w:rsid w:val="007049ED"/>
    <w:rsid w:val="008A1BEC"/>
    <w:rsid w:val="008C7A4D"/>
    <w:rsid w:val="00991C21"/>
    <w:rsid w:val="00A07C07"/>
    <w:rsid w:val="00AA0DBD"/>
    <w:rsid w:val="00AF1552"/>
    <w:rsid w:val="00B16262"/>
    <w:rsid w:val="00B17953"/>
    <w:rsid w:val="00B32CF6"/>
    <w:rsid w:val="00B91720"/>
    <w:rsid w:val="00DB4183"/>
    <w:rsid w:val="00DC4D6B"/>
    <w:rsid w:val="00DC5EC5"/>
    <w:rsid w:val="00DE4197"/>
    <w:rsid w:val="00E2167B"/>
    <w:rsid w:val="00E8110B"/>
    <w:rsid w:val="00E83E93"/>
    <w:rsid w:val="00F1650F"/>
    <w:rsid w:val="00F22569"/>
    <w:rsid w:val="00FC4FF2"/>
    <w:rsid w:val="00FE4C09"/>
  </w:rsids>
  <m:mathPr>
    <m:mathFont m:val="inheri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3A"/>
    <w:pPr>
      <w:ind w:left="840" w:right="-360"/>
    </w:pPr>
  </w:style>
  <w:style w:type="paragraph" w:styleId="Heading1">
    <w:name w:val="heading 1"/>
    <w:basedOn w:val="HeadingBase"/>
    <w:next w:val="BodyText"/>
    <w:qFormat/>
    <w:rsid w:val="002A603A"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rsid w:val="002A603A"/>
    <w:pPr>
      <w:spacing w:line="200" w:lineRule="atLeast"/>
      <w:outlineLvl w:val="1"/>
    </w:pPr>
    <w:rPr>
      <w:b/>
      <w:spacing w:val="-6"/>
      <w:sz w:val="18"/>
    </w:rPr>
  </w:style>
  <w:style w:type="paragraph" w:styleId="Heading3">
    <w:name w:val="heading 3"/>
    <w:basedOn w:val="HeadingBase"/>
    <w:next w:val="BodyText"/>
    <w:qFormat/>
    <w:rsid w:val="002A603A"/>
    <w:pPr>
      <w:spacing w:line="200" w:lineRule="atLeast"/>
      <w:outlineLvl w:val="2"/>
    </w:pPr>
    <w:rPr>
      <w:spacing w:val="-6"/>
      <w:sz w:val="18"/>
    </w:rPr>
  </w:style>
  <w:style w:type="paragraph" w:styleId="Heading4">
    <w:name w:val="heading 4"/>
    <w:basedOn w:val="HeadingBase"/>
    <w:next w:val="BodyText"/>
    <w:qFormat/>
    <w:rsid w:val="002A603A"/>
    <w:pPr>
      <w:spacing w:after="220"/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rsid w:val="002A603A"/>
    <w:pPr>
      <w:outlineLvl w:val="4"/>
    </w:pPr>
    <w:rPr>
      <w:rFonts w:ascii="Times New Roman" w:hAnsi="Times New Roman"/>
      <w:i/>
      <w:spacing w:val="-2"/>
    </w:rPr>
  </w:style>
  <w:style w:type="paragraph" w:styleId="Heading6">
    <w:name w:val="heading 6"/>
    <w:basedOn w:val="HeadingBase"/>
    <w:next w:val="BodyText"/>
    <w:qFormat/>
    <w:rsid w:val="002A603A"/>
    <w:pPr>
      <w:ind w:left="1080"/>
      <w:outlineLvl w:val="5"/>
    </w:pPr>
    <w:rPr>
      <w:b/>
      <w:spacing w:val="-4"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ttentionLine">
    <w:name w:val="Attention Line"/>
    <w:basedOn w:val="Normal"/>
    <w:next w:val="Salutation"/>
    <w:rsid w:val="002A603A"/>
    <w:pPr>
      <w:spacing w:before="220"/>
    </w:pPr>
  </w:style>
  <w:style w:type="paragraph" w:styleId="Salutation">
    <w:name w:val="Salutation"/>
    <w:basedOn w:val="Normal"/>
    <w:next w:val="SubjectLine"/>
    <w:rsid w:val="002A603A"/>
    <w:pPr>
      <w:spacing w:before="220" w:after="220"/>
      <w:ind w:left="835"/>
    </w:pPr>
  </w:style>
  <w:style w:type="paragraph" w:styleId="BodyText">
    <w:name w:val="Body Text"/>
    <w:basedOn w:val="Normal"/>
    <w:rsid w:val="002A603A"/>
    <w:pPr>
      <w:spacing w:after="220" w:line="220" w:lineRule="atLeast"/>
      <w:ind w:left="835"/>
    </w:pPr>
  </w:style>
  <w:style w:type="paragraph" w:customStyle="1" w:styleId="CcList">
    <w:name w:val="Cc List"/>
    <w:basedOn w:val="Normal"/>
    <w:rsid w:val="002A603A"/>
    <w:pPr>
      <w:keepLines/>
      <w:ind w:left="1195" w:hanging="360"/>
    </w:pPr>
  </w:style>
  <w:style w:type="paragraph" w:styleId="Closing">
    <w:name w:val="Closing"/>
    <w:basedOn w:val="Normal"/>
    <w:next w:val="Signature"/>
    <w:rsid w:val="002A603A"/>
    <w:pPr>
      <w:keepNext/>
      <w:spacing w:after="60"/>
    </w:pPr>
  </w:style>
  <w:style w:type="paragraph" w:styleId="Signature">
    <w:name w:val="Signature"/>
    <w:basedOn w:val="Normal"/>
    <w:next w:val="SignatureJobTitle"/>
    <w:rsid w:val="002A603A"/>
    <w:pPr>
      <w:keepNext/>
      <w:spacing w:before="880"/>
    </w:pPr>
  </w:style>
  <w:style w:type="paragraph" w:customStyle="1" w:styleId="CompanyName">
    <w:name w:val="Company Name"/>
    <w:basedOn w:val="Normal"/>
    <w:next w:val="Date"/>
    <w:rsid w:val="002A603A"/>
    <w:pPr>
      <w:spacing w:before="100" w:after="600" w:line="600" w:lineRule="atLeast"/>
    </w:pPr>
    <w:rPr>
      <w:spacing w:val="-34"/>
      <w:sz w:val="60"/>
    </w:rPr>
  </w:style>
  <w:style w:type="paragraph" w:styleId="Date">
    <w:name w:val="Date"/>
    <w:basedOn w:val="Normal"/>
    <w:next w:val="InsideAddressName"/>
    <w:rsid w:val="002A603A"/>
    <w:pPr>
      <w:spacing w:after="260" w:line="220" w:lineRule="atLeast"/>
      <w:ind w:left="835"/>
    </w:pPr>
  </w:style>
  <w:style w:type="character" w:styleId="Emphasis">
    <w:name w:val="Emphasis"/>
    <w:qFormat/>
    <w:rsid w:val="002A603A"/>
    <w:rPr>
      <w:rFonts w:ascii="Arial" w:hAnsi="Arial"/>
      <w:b/>
      <w:spacing w:val="-10"/>
    </w:rPr>
  </w:style>
  <w:style w:type="paragraph" w:customStyle="1" w:styleId="Enclosure">
    <w:name w:val="Enclosure"/>
    <w:basedOn w:val="Normal"/>
    <w:next w:val="CcList"/>
    <w:rsid w:val="002A603A"/>
    <w:pPr>
      <w:keepNext/>
      <w:keepLines/>
      <w:spacing w:before="220" w:after="880"/>
      <w:ind w:left="835"/>
    </w:pPr>
  </w:style>
  <w:style w:type="paragraph" w:customStyle="1" w:styleId="HeadingBase">
    <w:name w:val="Heading Base"/>
    <w:basedOn w:val="BodyText"/>
    <w:next w:val="BodyText"/>
    <w:rsid w:val="002A603A"/>
    <w:pPr>
      <w:keepNext/>
      <w:keepLines/>
      <w:spacing w:after="0"/>
    </w:pPr>
    <w:rPr>
      <w:rFonts w:ascii="Arial" w:hAnsi="Arial"/>
      <w:spacing w:val="-10"/>
      <w:kern w:val="20"/>
    </w:rPr>
  </w:style>
  <w:style w:type="paragraph" w:customStyle="1" w:styleId="InsideAddress">
    <w:name w:val="Inside Address"/>
    <w:basedOn w:val="Normal"/>
    <w:rsid w:val="002A603A"/>
    <w:pPr>
      <w:ind w:left="835"/>
    </w:pPr>
  </w:style>
  <w:style w:type="paragraph" w:customStyle="1" w:styleId="InsideAddressName">
    <w:name w:val="Inside Address Name"/>
    <w:basedOn w:val="InsideAddress"/>
    <w:next w:val="InsideAddress"/>
    <w:rsid w:val="002A603A"/>
    <w:pPr>
      <w:spacing w:before="220"/>
    </w:pPr>
  </w:style>
  <w:style w:type="paragraph" w:styleId="List">
    <w:name w:val="List"/>
    <w:basedOn w:val="BodyText"/>
    <w:rsid w:val="002A603A"/>
    <w:pPr>
      <w:ind w:left="1512" w:hanging="432"/>
    </w:pPr>
  </w:style>
  <w:style w:type="paragraph" w:customStyle="1" w:styleId="MailingInstructions">
    <w:name w:val="Mailing Instructions"/>
    <w:basedOn w:val="Normal"/>
    <w:next w:val="InsideAddressName"/>
    <w:rsid w:val="002A603A"/>
    <w:pPr>
      <w:spacing w:before="220"/>
      <w:ind w:left="835"/>
    </w:pPr>
    <w:rPr>
      <w:caps/>
    </w:rPr>
  </w:style>
  <w:style w:type="paragraph" w:customStyle="1" w:styleId="ReferenceInitials">
    <w:name w:val="Reference Initials"/>
    <w:basedOn w:val="Normal"/>
    <w:next w:val="Enclosure"/>
    <w:rsid w:val="002A603A"/>
    <w:pPr>
      <w:keepNext/>
      <w:keepLines/>
      <w:spacing w:before="220"/>
    </w:pPr>
  </w:style>
  <w:style w:type="paragraph" w:customStyle="1" w:styleId="ReferenceLine">
    <w:name w:val="Reference Line"/>
    <w:basedOn w:val="Normal"/>
    <w:next w:val="MailingInstructions"/>
    <w:rsid w:val="002A603A"/>
    <w:pPr>
      <w:spacing w:before="220"/>
      <w:ind w:left="835"/>
    </w:pPr>
  </w:style>
  <w:style w:type="paragraph" w:customStyle="1" w:styleId="ReturnAddress">
    <w:name w:val="Return Address"/>
    <w:basedOn w:val="Normal"/>
    <w:rsid w:val="002A603A"/>
    <w:pPr>
      <w:keepLines/>
      <w:framePr w:w="3413" w:h="1022" w:hRule="exact" w:hSpace="187" w:wrap="notBeside" w:vAnchor="page" w:hAnchor="page" w:xAlign="right" w:y="721" w:anchorLock="1"/>
      <w:spacing w:line="200" w:lineRule="atLeast"/>
      <w:ind w:left="0" w:right="0"/>
    </w:pPr>
    <w:rPr>
      <w:sz w:val="16"/>
    </w:rPr>
  </w:style>
  <w:style w:type="paragraph" w:customStyle="1" w:styleId="SignatureCompany">
    <w:name w:val="Signature Company"/>
    <w:basedOn w:val="Signature"/>
    <w:next w:val="ReferenceInitials"/>
    <w:rsid w:val="002A603A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2A603A"/>
    <w:pPr>
      <w:spacing w:before="0"/>
    </w:pPr>
  </w:style>
  <w:style w:type="paragraph" w:customStyle="1" w:styleId="Slogan">
    <w:name w:val="Slogan"/>
    <w:basedOn w:val="Normal"/>
    <w:rsid w:val="002A603A"/>
    <w:pPr>
      <w:framePr w:w="5170" w:h="1685" w:hRule="exact" w:hSpace="187" w:vSpace="187" w:wrap="around" w:vAnchor="page" w:hAnchor="page" w:x="966" w:yAlign="bottom" w:anchorLock="1"/>
      <w:ind w:left="0" w:right="0"/>
    </w:pPr>
    <w:rPr>
      <w:i/>
      <w:spacing w:val="-6"/>
      <w:sz w:val="24"/>
    </w:rPr>
  </w:style>
  <w:style w:type="paragraph" w:customStyle="1" w:styleId="SubjectLine">
    <w:name w:val="Subject Line"/>
    <w:basedOn w:val="Normal"/>
    <w:next w:val="BodyText"/>
    <w:rsid w:val="002A603A"/>
    <w:pPr>
      <w:spacing w:after="220"/>
      <w:ind w:left="835"/>
    </w:pPr>
    <w:rPr>
      <w:rFonts w:ascii="Arial" w:hAnsi="Arial"/>
      <w:b/>
      <w:spacing w:val="-6"/>
      <w:sz w:val="18"/>
    </w:rPr>
  </w:style>
  <w:style w:type="paragraph" w:styleId="Header">
    <w:name w:val="header"/>
    <w:basedOn w:val="Normal"/>
    <w:rsid w:val="002A603A"/>
    <w:pPr>
      <w:tabs>
        <w:tab w:val="center" w:pos="4320"/>
        <w:tab w:val="right" w:pos="8640"/>
      </w:tabs>
      <w:ind w:left="0"/>
    </w:pPr>
    <w:rPr>
      <w:i/>
    </w:rPr>
  </w:style>
  <w:style w:type="paragraph" w:styleId="ListBullet">
    <w:name w:val="List Bullet"/>
    <w:basedOn w:val="List"/>
    <w:autoRedefine/>
    <w:rsid w:val="002A603A"/>
    <w:pPr>
      <w:numPr>
        <w:numId w:val="1"/>
      </w:numPr>
    </w:pPr>
  </w:style>
  <w:style w:type="paragraph" w:styleId="ListNumber">
    <w:name w:val="List Number"/>
    <w:basedOn w:val="List"/>
    <w:rsid w:val="002A603A"/>
    <w:pPr>
      <w:numPr>
        <w:numId w:val="2"/>
      </w:numPr>
    </w:pPr>
  </w:style>
  <w:style w:type="paragraph" w:styleId="Footer">
    <w:name w:val="footer"/>
    <w:basedOn w:val="Normal"/>
    <w:rsid w:val="002A60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603A"/>
  </w:style>
  <w:style w:type="paragraph" w:styleId="BalloonText">
    <w:name w:val="Balloon Text"/>
    <w:basedOn w:val="Normal"/>
    <w:link w:val="BalloonTextChar"/>
    <w:uiPriority w:val="99"/>
    <w:semiHidden/>
    <w:unhideWhenUsed/>
    <w:rsid w:val="00206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4" Type="http://schemas.openxmlformats.org/officeDocument/2006/relationships/webSettings" Target="webSettings.xml"/><Relationship Id="rId10" Type="http://schemas.openxmlformats.org/officeDocument/2006/relationships/fontTable" Target="fontTable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oter" Target="footer1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Office\Templates\1033\Contemporary Letter.dot</Template>
  <TotalTime>7</TotalTime>
  <Pages>1</Pages>
  <Words>302</Words>
  <Characters>1726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Letter</vt:lpstr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Letter</dc:title>
  <dc:subject/>
  <dc:creator>stuart</dc:creator>
  <cp:keywords/>
  <cp:lastModifiedBy>John Smith</cp:lastModifiedBy>
  <cp:revision>6</cp:revision>
  <cp:lastPrinted>2011-03-14T21:52:00Z</cp:lastPrinted>
  <dcterms:created xsi:type="dcterms:W3CDTF">2011-04-27T14:23:00Z</dcterms:created>
  <dcterms:modified xsi:type="dcterms:W3CDTF">2011-07-30T23:16:00Z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2000062900</vt:i4>
  </property>
  <property fmtid="{D5CDD505-2E9C-101B-9397-08002B2CF9AE}" pid="4" name="LCID">
    <vt:i4>1033</vt:i4>
  </property>
</Properties>
</file>