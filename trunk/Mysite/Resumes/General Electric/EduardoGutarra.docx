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45" w:rsidRPr="00826945" w:rsidRDefault="008B671C" w:rsidP="003C40A7">
      <w:pPr>
        <w:pStyle w:val="Title"/>
        <w:pBdr>
          <w:bottom w:val="single" w:sz="8" w:space="2" w:color="B83D68"/>
        </w:pBdr>
        <w:spacing w:afterLines="40" w:after="96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11"/>
        <w:gridCol w:w="4812"/>
      </w:tblGrid>
      <w:tr w:rsidR="00826945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0E5403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0E5403">
              <w:rPr>
                <w:rFonts w:ascii="Trebuchet MS" w:hAnsi="Trebuchet MS"/>
                <w:sz w:val="20"/>
                <w:szCs w:val="20"/>
              </w:rPr>
              <w:t>edvelez.g</w:t>
            </w:r>
            <w:r w:rsidR="00CC0BE2">
              <w:rPr>
                <w:rFonts w:ascii="Trebuchet MS" w:hAnsi="Trebuchet MS"/>
                <w:sz w:val="20"/>
                <w:szCs w:val="20"/>
              </w:rPr>
              <w:t>@</w:t>
            </w:r>
            <w:r w:rsidR="000E5403">
              <w:rPr>
                <w:rFonts w:ascii="Trebuchet MS" w:hAnsi="Trebuchet MS"/>
                <w:sz w:val="20"/>
                <w:szCs w:val="20"/>
              </w:rPr>
              <w:t>gmail.com</w:t>
            </w:r>
          </w:p>
        </w:tc>
        <w:tc>
          <w:tcPr>
            <w:tcW w:w="4812" w:type="dxa"/>
            <w:vAlign w:val="center"/>
          </w:tcPr>
          <w:p w:rsidR="00826945" w:rsidRDefault="001B0B16" w:rsidP="00CC0BE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CC0BE2">
              <w:rPr>
                <w:rFonts w:ascii="Trebuchet MS" w:hAnsi="Trebuchet MS"/>
                <w:sz w:val="20"/>
                <w:szCs w:val="20"/>
              </w:rPr>
              <w:t>832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CC0BE2">
              <w:rPr>
                <w:rFonts w:ascii="Trebuchet MS" w:hAnsi="Trebuchet MS"/>
                <w:sz w:val="20"/>
                <w:szCs w:val="20"/>
              </w:rPr>
              <w:t>520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CC0BE2">
              <w:rPr>
                <w:rFonts w:ascii="Trebuchet MS" w:hAnsi="Trebuchet MS"/>
                <w:sz w:val="20"/>
                <w:szCs w:val="20"/>
              </w:rPr>
              <w:t>3556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 xml:space="preserve">btain a position </w:t>
      </w:r>
      <w:r w:rsidR="000C33AF">
        <w:rPr>
          <w:rFonts w:ascii="Trebuchet MS" w:hAnsi="Trebuchet MS"/>
          <w:i/>
          <w:sz w:val="20"/>
          <w:szCs w:val="20"/>
        </w:rPr>
        <w:t>w</w:t>
      </w:r>
      <w:r w:rsidR="00AC0463" w:rsidRPr="00AC0463">
        <w:rPr>
          <w:rFonts w:ascii="Trebuchet MS" w:hAnsi="Trebuchet MS"/>
          <w:i/>
          <w:sz w:val="20"/>
          <w:szCs w:val="20"/>
        </w:rPr>
        <w:t>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686F54">
        <w:rPr>
          <w:rFonts w:ascii="Trebuchet MS" w:hAnsi="Trebuchet MS"/>
          <w:i/>
          <w:sz w:val="20"/>
          <w:szCs w:val="20"/>
        </w:rPr>
        <w:t xml:space="preserve"> </w:t>
      </w:r>
      <w:r w:rsidR="00266A10">
        <w:rPr>
          <w:rFonts w:ascii="Trebuchet MS" w:hAnsi="Trebuchet MS"/>
          <w:i/>
          <w:sz w:val="20"/>
          <w:szCs w:val="20"/>
        </w:rPr>
        <w:t>or computer scien</w:t>
      </w:r>
      <w:r w:rsidR="00686F54">
        <w:rPr>
          <w:rFonts w:ascii="Trebuchet MS" w:hAnsi="Trebuchet MS"/>
          <w:i/>
          <w:sz w:val="20"/>
          <w:szCs w:val="20"/>
        </w:rPr>
        <w:t>tist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CC0BE2">
      <w:pPr>
        <w:tabs>
          <w:tab w:val="left" w:pos="602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  <w:r w:rsidR="00CC0BE2">
        <w:rPr>
          <w:rFonts w:ascii="Trebuchet MS" w:hAnsi="Trebuchet MS" w:cs="Arial"/>
          <w:b/>
          <w:sz w:val="20"/>
          <w:szCs w:val="20"/>
        </w:rPr>
        <w:tab/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4410"/>
        <w:gridCol w:w="2160"/>
      </w:tblGrid>
      <w:tr w:rsidR="00A30CAB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8" w:history="1">
              <w:r w:rsidRPr="00334CD5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 w:rsidRPr="00334CD5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</w:t>
              </w:r>
            </w:hyperlink>
            <w:r w:rsidR="007656CA" w:rsidRPr="00334CD5">
              <w:rPr>
                <w:rFonts w:ascii="Trebuchet MS" w:hAnsi="Trebuchet MS"/>
                <w:sz w:val="20"/>
                <w:szCs w:val="20"/>
              </w:rPr>
              <w:t xml:space="preserve"> using </w:t>
            </w:r>
            <w:hyperlink r:id="rId9" w:history="1">
              <w:r w:rsidR="007656CA" w:rsidRPr="00334CD5">
                <w:rPr>
                  <w:rStyle w:val="Hyperlink"/>
                  <w:rFonts w:ascii="Trebuchet MS" w:hAnsi="Trebuchet MS"/>
                  <w:sz w:val="20"/>
                  <w:szCs w:val="20"/>
                </w:rPr>
                <w:t>Seismic Uni</w:t>
              </w:r>
              <w:r w:rsidRPr="00334CD5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program</w:t>
            </w:r>
            <w:r w:rsidR="000B0B33">
              <w:rPr>
                <w:rFonts w:ascii="Trebuchet MS" w:hAnsi="Trebuchet MS"/>
                <w:sz w:val="20"/>
                <w:szCs w:val="20"/>
              </w:rPr>
              <w:t xml:space="preserve"> with C++ and </w:t>
            </w:r>
            <w:hyperlink r:id="rId10" w:history="1">
              <w:proofErr w:type="spellStart"/>
              <w:r w:rsidR="00A96A25"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>Qt</w:t>
              </w:r>
              <w:proofErr w:type="spellEnd"/>
              <w:r w:rsidR="00B078C9"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 </w:t>
              </w:r>
              <w:r w:rsidR="000B0B33"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>project</w:t>
              </w:r>
            </w:hyperlink>
            <w:r w:rsidR="000B0B33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B078C9">
              <w:rPr>
                <w:rFonts w:ascii="Trebuchet MS" w:hAnsi="Trebuchet MS"/>
                <w:sz w:val="20"/>
                <w:szCs w:val="20"/>
              </w:rPr>
              <w:t>to emulate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3C40A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Proficient in </w:t>
            </w:r>
            <w:r w:rsidR="00237EBE">
              <w:rPr>
                <w:rFonts w:ascii="Trebuchet MS" w:hAnsi="Trebuchet MS"/>
                <w:sz w:val="20"/>
                <w:szCs w:val="20"/>
              </w:rPr>
              <w:t xml:space="preserve">Java, </w:t>
            </w:r>
            <w:r>
              <w:rPr>
                <w:rFonts w:ascii="Trebuchet MS" w:hAnsi="Trebuchet MS"/>
                <w:sz w:val="20"/>
                <w:szCs w:val="20"/>
              </w:rPr>
              <w:t xml:space="preserve">C/C++, </w:t>
            </w:r>
            <w:r w:rsidR="003C40A7">
              <w:rPr>
                <w:rFonts w:ascii="Trebuchet MS" w:hAnsi="Trebuchet MS"/>
                <w:sz w:val="20"/>
                <w:szCs w:val="20"/>
              </w:rPr>
              <w:t xml:space="preserve">C#. NET, </w:t>
            </w:r>
            <w:r w:rsidR="00237EBE">
              <w:rPr>
                <w:rFonts w:ascii="Trebuchet MS" w:hAnsi="Trebuchet MS"/>
                <w:sz w:val="20"/>
                <w:szCs w:val="20"/>
              </w:rPr>
              <w:t>Ruby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3C40A7">
              <w:rPr>
                <w:rFonts w:ascii="Trebuchet MS" w:hAnsi="Trebuchet MS"/>
                <w:sz w:val="20"/>
                <w:szCs w:val="20"/>
              </w:rPr>
              <w:t>R2</w:t>
            </w:r>
            <w:r w:rsidR="00237EBE">
              <w:rPr>
                <w:rFonts w:ascii="Trebuchet MS" w:hAnsi="Trebuchet MS"/>
                <w:sz w:val="20"/>
                <w:szCs w:val="20"/>
              </w:rPr>
              <w:t>, MySQL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  <w:r w:rsidR="00C90EFE">
              <w:rPr>
                <w:rFonts w:ascii="Trebuchet MS" w:hAnsi="Trebuchet MS"/>
                <w:b/>
                <w:sz w:val="20"/>
                <w:szCs w:val="20"/>
              </w:rPr>
              <w:t>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C90EFE" w:rsidP="00C90EF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</w:t>
            </w:r>
            <w:r w:rsidR="00826945">
              <w:rPr>
                <w:rFonts w:ascii="Trebuchet MS" w:hAnsi="Trebuchet MS"/>
                <w:sz w:val="20"/>
                <w:szCs w:val="20"/>
              </w:rPr>
              <w:t>indows</w:t>
            </w:r>
            <w:r w:rsidR="00B91C1F">
              <w:rPr>
                <w:rFonts w:ascii="Trebuchet MS" w:hAnsi="Trebuchet MS"/>
                <w:sz w:val="20"/>
                <w:szCs w:val="20"/>
              </w:rPr>
              <w:t>, UNIX and</w:t>
            </w:r>
            <w:r w:rsidR="007529AA">
              <w:rPr>
                <w:rFonts w:ascii="Trebuchet MS" w:hAnsi="Trebuchet MS"/>
                <w:sz w:val="20"/>
                <w:szCs w:val="20"/>
              </w:rPr>
              <w:t xml:space="preserve"> OSX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B91C1F" w:rsidP="00B91C1F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Development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334CD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Subversion,</w:t>
            </w:r>
            <w:r w:rsidR="003C40A7">
              <w:rPr>
                <w:rFonts w:ascii="Trebuchet MS" w:hAnsi="Trebuchet MS"/>
                <w:sz w:val="20"/>
                <w:szCs w:val="20"/>
              </w:rPr>
              <w:t xml:space="preserve"> Git, </w:t>
            </w:r>
            <w:r>
              <w:rPr>
                <w:rFonts w:ascii="Trebuchet MS" w:hAnsi="Trebuchet MS"/>
                <w:sz w:val="20"/>
                <w:szCs w:val="20"/>
              </w:rPr>
              <w:t>Eclipse,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C40A7">
              <w:rPr>
                <w:rFonts w:ascii="Trebuchet MS" w:hAnsi="Trebuchet MS"/>
                <w:sz w:val="20"/>
                <w:szCs w:val="20"/>
              </w:rPr>
              <w:t xml:space="preserve">Visual Studio, 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Visual </w:t>
            </w:r>
            <w:proofErr w:type="spellStart"/>
            <w:r w:rsidR="009068B7">
              <w:rPr>
                <w:rFonts w:ascii="Trebuchet MS" w:hAnsi="Trebuchet MS"/>
                <w:sz w:val="20"/>
                <w:szCs w:val="20"/>
              </w:rPr>
              <w:t>Slickedit</w:t>
            </w:r>
            <w:proofErr w:type="spellEnd"/>
            <w:r w:rsidR="00F84438">
              <w:rPr>
                <w:rFonts w:ascii="Trebuchet MS" w:hAnsi="Trebuchet MS"/>
                <w:sz w:val="20"/>
                <w:szCs w:val="20"/>
              </w:rPr>
              <w:t>,</w:t>
            </w:r>
            <w:r w:rsidR="003C40A7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334CD5" w:rsidRPr="00334CD5">
              <w:rPr>
                <w:rFonts w:ascii="Trebuchet MS" w:hAnsi="Trebuchet MS"/>
                <w:sz w:val="20"/>
                <w:szCs w:val="20"/>
              </w:rPr>
              <w:t>Qt</w:t>
            </w:r>
            <w:proofErr w:type="spellEnd"/>
            <w:r w:rsidR="00334CD5">
              <w:rPr>
                <w:rFonts w:ascii="Trebuchet MS" w:hAnsi="Trebuchet MS"/>
                <w:sz w:val="20"/>
                <w:szCs w:val="20"/>
              </w:rPr>
              <w:t xml:space="preserve"> Project, </w:t>
            </w:r>
            <w:r w:rsidR="00294CE0">
              <w:rPr>
                <w:rFonts w:ascii="Trebuchet MS" w:hAnsi="Trebuchet MS"/>
                <w:sz w:val="20"/>
                <w:szCs w:val="20"/>
              </w:rPr>
              <w:t>Seismic Unix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B91C1F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B91C1F" w:rsidP="00B91C1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Enterprise Architect (UML diagramming tool), MS Visio</w:t>
            </w:r>
          </w:p>
        </w:tc>
      </w:tr>
    </w:tbl>
    <w:p w:rsidR="00A96A25" w:rsidRDefault="00A96A25" w:rsidP="001F07B2">
      <w:pPr>
        <w:rPr>
          <w:rFonts w:ascii="Trebuchet MS" w:hAnsi="Trebuchet MS" w:cs="Arial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3143"/>
      </w:tblGrid>
      <w:tr w:rsidR="001F07B2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F275F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F275F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4410"/>
        <w:gridCol w:w="2160"/>
      </w:tblGrid>
      <w:tr w:rsidR="00C42502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 w:rsidTr="00C74337">
        <w:trPr>
          <w:trHeight w:val="504"/>
        </w:trPr>
        <w:tc>
          <w:tcPr>
            <w:tcW w:w="9630" w:type="dxa"/>
            <w:gridSpan w:val="3"/>
          </w:tcPr>
          <w:p w:rsidR="004A2EE3" w:rsidRPr="004A2EE3" w:rsidRDefault="004A2EE3" w:rsidP="004A2EE3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Currently working on major updates to the Petra data connector (Java and C++ on Windows).</w:t>
            </w:r>
          </w:p>
          <w:p w:rsidR="00C90EFE" w:rsidRDefault="00CC0BE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Currently working on </w:t>
            </w:r>
            <w:r w:rsidR="00C90EFE">
              <w:rPr>
                <w:rFonts w:ascii="Trebuchet MS" w:hAnsi="Trebuchet MS"/>
                <w:sz w:val="20"/>
                <w:szCs w:val="20"/>
              </w:rPr>
              <w:t>design and development of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C74337">
              <w:rPr>
                <w:rFonts w:ascii="Trebuchet MS" w:hAnsi="Trebuchet MS"/>
                <w:sz w:val="20"/>
                <w:szCs w:val="20"/>
              </w:rPr>
              <w:t xml:space="preserve">IHS </w:t>
            </w:r>
            <w:r w:rsidR="000C33AF">
              <w:rPr>
                <w:rFonts w:ascii="Trebuchet MS" w:hAnsi="Trebuchet MS"/>
                <w:sz w:val="20"/>
                <w:szCs w:val="20"/>
              </w:rPr>
              <w:t>Kingdom 201</w:t>
            </w:r>
            <w:r w:rsidR="00C74337">
              <w:rPr>
                <w:rFonts w:ascii="Trebuchet MS" w:hAnsi="Trebuchet MS"/>
                <w:sz w:val="20"/>
                <w:szCs w:val="20"/>
              </w:rPr>
              <w:t>5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data connector</w:t>
            </w:r>
            <w:r w:rsidR="004A2EE3">
              <w:rPr>
                <w:rFonts w:ascii="Trebuchet MS" w:hAnsi="Trebuchet MS"/>
                <w:sz w:val="20"/>
                <w:szCs w:val="20"/>
              </w:rPr>
              <w:t xml:space="preserve"> (C++ Windows</w:t>
            </w:r>
            <w:r w:rsidR="00A96A25">
              <w:rPr>
                <w:rFonts w:ascii="Trebuchet MS" w:hAnsi="Trebuchet MS"/>
                <w:sz w:val="20"/>
                <w:szCs w:val="20"/>
              </w:rPr>
              <w:t xml:space="preserve"> and Java JNI</w:t>
            </w:r>
            <w:r w:rsidR="004A2EE3">
              <w:rPr>
                <w:rFonts w:ascii="Trebuchet MS" w:hAnsi="Trebuchet MS"/>
                <w:sz w:val="20"/>
                <w:szCs w:val="20"/>
              </w:rPr>
              <w:t>).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CC0BE2" w:rsidRDefault="00C90EFE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Maintained and improved performance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 of data connector</w:t>
            </w:r>
            <w:r w:rsidR="000C33AF">
              <w:rPr>
                <w:rFonts w:ascii="Trebuchet MS" w:hAnsi="Trebuchet MS"/>
                <w:sz w:val="20"/>
                <w:szCs w:val="20"/>
              </w:rPr>
              <w:t>s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 for IHS</w:t>
            </w:r>
            <w:r w:rsidR="000C33AF">
              <w:rPr>
                <w:rFonts w:ascii="Trebuchet MS" w:hAnsi="Trebuchet MS"/>
                <w:sz w:val="20"/>
                <w:szCs w:val="20"/>
              </w:rPr>
              <w:t xml:space="preserve"> products:</w:t>
            </w:r>
            <w:r w:rsidR="00CC0BE2">
              <w:rPr>
                <w:rFonts w:ascii="Trebuchet MS" w:hAnsi="Trebuchet MS"/>
                <w:sz w:val="20"/>
                <w:szCs w:val="20"/>
              </w:rPr>
              <w:t xml:space="preserve"> </w:t>
            </w:r>
            <w:hyperlink r:id="rId11" w:history="1">
              <w:r w:rsidR="00CC0BE2"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>Kingdom</w:t>
              </w:r>
            </w:hyperlink>
            <w:r w:rsidR="000C33AF">
              <w:rPr>
                <w:rFonts w:ascii="Trebuchet MS" w:hAnsi="Trebuchet MS"/>
                <w:sz w:val="20"/>
                <w:szCs w:val="20"/>
              </w:rPr>
              <w:t xml:space="preserve"> and </w:t>
            </w:r>
            <w:hyperlink r:id="rId12" w:history="1">
              <w:r w:rsidR="000C33AF"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>Petra</w:t>
              </w:r>
            </w:hyperlink>
            <w:r>
              <w:rPr>
                <w:rFonts w:ascii="Trebuchet MS" w:hAnsi="Trebuchet MS"/>
                <w:sz w:val="20"/>
                <w:szCs w:val="20"/>
              </w:rPr>
              <w:t xml:space="preserve"> (C++ and C# Windows)</w:t>
            </w:r>
            <w:r w:rsidR="00CC0BE2">
              <w:rPr>
                <w:rFonts w:ascii="Trebuchet MS" w:hAnsi="Trebuchet MS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</w:t>
            </w:r>
            <w:r w:rsidR="00686F54">
              <w:rPr>
                <w:rFonts w:ascii="Trebuchet MS" w:hAnsi="Trebuchet MS"/>
                <w:sz w:val="20"/>
                <w:szCs w:val="20"/>
              </w:rPr>
              <w:t xml:space="preserve"> updating code base of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hyperlink r:id="rId13" w:history="1">
              <w:proofErr w:type="spellStart"/>
              <w:r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>Geoframe’s</w:t>
              </w:r>
              <w:proofErr w:type="spellEnd"/>
            </w:hyperlink>
            <w:r>
              <w:rPr>
                <w:rFonts w:ascii="Trebuchet MS" w:hAnsi="Trebuchet MS"/>
                <w:sz w:val="20"/>
                <w:szCs w:val="20"/>
              </w:rPr>
              <w:t xml:space="preserve"> Charisma data connector</w:t>
            </w:r>
            <w:r w:rsidR="00C90EFE">
              <w:rPr>
                <w:rFonts w:ascii="Trebuchet MS" w:hAnsi="Trebuchet MS"/>
                <w:sz w:val="20"/>
                <w:szCs w:val="20"/>
              </w:rPr>
              <w:t xml:space="preserve"> (C++ UNIX)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42502" w:rsidRPr="00A24F08" w:rsidRDefault="00C42502" w:rsidP="000C33AF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CB6D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of the </w:t>
            </w:r>
            <w:hyperlink r:id="rId14" w:history="1">
              <w:proofErr w:type="spellStart"/>
              <w:r w:rsidRPr="000B0B33">
                <w:rPr>
                  <w:rStyle w:val="Hyperlink"/>
                  <w:rFonts w:ascii="Trebuchet MS" w:hAnsi="Trebuchet MS"/>
                  <w:sz w:val="20"/>
                  <w:szCs w:val="20"/>
                </w:rPr>
                <w:t>Openworks</w:t>
              </w:r>
              <w:proofErr w:type="spellEnd"/>
            </w:hyperlink>
            <w:r>
              <w:rPr>
                <w:rFonts w:ascii="Trebuchet MS" w:hAnsi="Trebuchet MS"/>
                <w:sz w:val="20"/>
                <w:szCs w:val="20"/>
              </w:rPr>
              <w:t xml:space="preserve"> data connector</w:t>
            </w:r>
            <w:r w:rsidR="00C90EFE">
              <w:rPr>
                <w:rFonts w:ascii="Trebuchet MS" w:hAnsi="Trebuchet MS"/>
                <w:sz w:val="20"/>
                <w:szCs w:val="20"/>
              </w:rPr>
              <w:t xml:space="preserve"> (C++ UNIX)</w:t>
            </w:r>
            <w:r w:rsidRPr="00686F54">
              <w:rPr>
                <w:rFonts w:ascii="Trebuchet MS" w:hAnsi="Trebuchet MS"/>
                <w:i/>
                <w:sz w:val="20"/>
                <w:szCs w:val="20"/>
              </w:rPr>
              <w:t xml:space="preserve">. 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lastRenderedPageBreak/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A96A25" w:rsidRPr="002423D2" w:rsidRDefault="00A13F8C" w:rsidP="002423D2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96A25">
              <w:rPr>
                <w:rFonts w:ascii="Trebuchet MS" w:hAnsi="Trebuchet MS"/>
                <w:sz w:val="20"/>
                <w:szCs w:val="20"/>
              </w:rPr>
              <w:t>Created</w:t>
            </w:r>
            <w:r w:rsidR="00A96A25" w:rsidRPr="00A96A25">
              <w:rPr>
                <w:rFonts w:ascii="Trebuchet MS" w:hAnsi="Trebuchet MS"/>
                <w:sz w:val="20"/>
                <w:szCs w:val="20"/>
              </w:rPr>
              <w:t xml:space="preserve"> a command line utility for indexing trace header information in C++ using Boost and Qt</w:t>
            </w:r>
            <w:r w:rsidR="00A96A25">
              <w:rPr>
                <w:rFonts w:ascii="Trebuchet MS" w:hAnsi="Trebuchet MS"/>
                <w:sz w:val="20"/>
                <w:szCs w:val="20"/>
              </w:rPr>
              <w:t xml:space="preserve">. </w:t>
            </w:r>
            <w:r w:rsidR="002423D2">
              <w:rPr>
                <w:rFonts w:ascii="Trebuchet MS" w:hAnsi="Trebuchet MS"/>
                <w:sz w:val="20"/>
                <w:szCs w:val="20"/>
              </w:rPr>
              <w:t>A second command line utility was also created to query the index for trace header information improving the performance of certain attribute lookups.</w:t>
            </w:r>
          </w:p>
          <w:p w:rsidR="00064BC5" w:rsidRPr="00A96A2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96A25">
              <w:rPr>
                <w:rFonts w:ascii="Trebuchet MS" w:hAnsi="Trebuchet MS"/>
                <w:sz w:val="20"/>
                <w:szCs w:val="20"/>
              </w:rPr>
              <w:t>Performed research on MySQL storage engines.</w:t>
            </w:r>
          </w:p>
          <w:p w:rsidR="00064BC5" w:rsidRPr="00B211E1" w:rsidRDefault="00064BC5" w:rsidP="00A96A2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Deployed google-breakpad, a multi-platform crash reporting system.</w:t>
            </w:r>
          </w:p>
        </w:tc>
      </w:tr>
      <w:tr w:rsidR="00A13F8C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05"/>
      </w:tblGrid>
      <w:tr w:rsid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Lemire, Owen Kaser and Eduardo Gutarra,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Honors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2160"/>
      </w:tblGrid>
      <w:tr w:rsid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May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2160"/>
      </w:tblGrid>
      <w:tr w:rsidR="00714B0E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470"/>
        <w:gridCol w:w="2160"/>
      </w:tblGrid>
      <w:tr w:rsid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F7DF0" w:rsidTr="00ED3948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 w:rsidTr="00ED3948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ED394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</w:t>
            </w:r>
            <w:r w:rsidR="00ED3948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e-mail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ED394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</w:t>
            </w:r>
            <w:r w:rsidR="00ED3948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email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AF7DF0" w:rsidTr="00ED3948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ED3948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Eng</w:t>
            </w:r>
            <w:r w:rsidR="00AF7DF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 w:rsidTr="00ED3948">
        <w:trPr>
          <w:trHeight w:val="929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ED394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</w:t>
            </w:r>
            <w:r w:rsidR="00ED3948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ED3948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</w:t>
            </w:r>
            <w:r w:rsidR="00ED3948">
              <w:rPr>
                <w:rFonts w:ascii="Arial" w:hAnsi="Arial" w:cs="Arial"/>
                <w:color w:val="000000"/>
                <w:sz w:val="19"/>
                <w:szCs w:val="19"/>
              </w:rPr>
              <w:t>SA</w:t>
            </w:r>
            <w:r w:rsidR="00ED3948"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 &amp; e-mail: 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1C"/>
    <w:rsid w:val="00034570"/>
    <w:rsid w:val="000412C3"/>
    <w:rsid w:val="000616F4"/>
    <w:rsid w:val="00064BC5"/>
    <w:rsid w:val="00081554"/>
    <w:rsid w:val="000876BE"/>
    <w:rsid w:val="000B0B33"/>
    <w:rsid w:val="000C33AF"/>
    <w:rsid w:val="000E5403"/>
    <w:rsid w:val="00140DAF"/>
    <w:rsid w:val="001423F6"/>
    <w:rsid w:val="001466D1"/>
    <w:rsid w:val="001B0B16"/>
    <w:rsid w:val="001F07B2"/>
    <w:rsid w:val="001F493B"/>
    <w:rsid w:val="00214422"/>
    <w:rsid w:val="00214CE1"/>
    <w:rsid w:val="00237EBE"/>
    <w:rsid w:val="002423D2"/>
    <w:rsid w:val="00266A10"/>
    <w:rsid w:val="002820C4"/>
    <w:rsid w:val="00283F61"/>
    <w:rsid w:val="00294CE0"/>
    <w:rsid w:val="002A7126"/>
    <w:rsid w:val="002E056C"/>
    <w:rsid w:val="002F275F"/>
    <w:rsid w:val="00312EC7"/>
    <w:rsid w:val="00334CD5"/>
    <w:rsid w:val="003448B0"/>
    <w:rsid w:val="0037444A"/>
    <w:rsid w:val="003C154D"/>
    <w:rsid w:val="003C338F"/>
    <w:rsid w:val="003C40A7"/>
    <w:rsid w:val="003C6CD6"/>
    <w:rsid w:val="00400FC9"/>
    <w:rsid w:val="00437977"/>
    <w:rsid w:val="004A2EE3"/>
    <w:rsid w:val="004A3B68"/>
    <w:rsid w:val="004C2178"/>
    <w:rsid w:val="004C7043"/>
    <w:rsid w:val="004D43C4"/>
    <w:rsid w:val="004E7ABB"/>
    <w:rsid w:val="00512D24"/>
    <w:rsid w:val="00517D86"/>
    <w:rsid w:val="005A27AE"/>
    <w:rsid w:val="005B22F7"/>
    <w:rsid w:val="005D62EF"/>
    <w:rsid w:val="005F783A"/>
    <w:rsid w:val="00611F44"/>
    <w:rsid w:val="006139FE"/>
    <w:rsid w:val="00634866"/>
    <w:rsid w:val="00651535"/>
    <w:rsid w:val="0067079F"/>
    <w:rsid w:val="00686F54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905A11"/>
    <w:rsid w:val="009068B7"/>
    <w:rsid w:val="00924C8E"/>
    <w:rsid w:val="00925204"/>
    <w:rsid w:val="00932C32"/>
    <w:rsid w:val="00971FE8"/>
    <w:rsid w:val="009F0945"/>
    <w:rsid w:val="00A13F8C"/>
    <w:rsid w:val="00A24F08"/>
    <w:rsid w:val="00A30CAB"/>
    <w:rsid w:val="00A31FFD"/>
    <w:rsid w:val="00A54558"/>
    <w:rsid w:val="00A96A25"/>
    <w:rsid w:val="00AB2862"/>
    <w:rsid w:val="00AC0463"/>
    <w:rsid w:val="00AF7DF0"/>
    <w:rsid w:val="00B078C9"/>
    <w:rsid w:val="00B211E1"/>
    <w:rsid w:val="00B71DA0"/>
    <w:rsid w:val="00B91C1F"/>
    <w:rsid w:val="00BA26F3"/>
    <w:rsid w:val="00BB0A6F"/>
    <w:rsid w:val="00BD5FCB"/>
    <w:rsid w:val="00C114B3"/>
    <w:rsid w:val="00C42502"/>
    <w:rsid w:val="00C74337"/>
    <w:rsid w:val="00C90EFE"/>
    <w:rsid w:val="00C97136"/>
    <w:rsid w:val="00CB6D7C"/>
    <w:rsid w:val="00CC0BE2"/>
    <w:rsid w:val="00D31B1F"/>
    <w:rsid w:val="00D80101"/>
    <w:rsid w:val="00D853DB"/>
    <w:rsid w:val="00DA5623"/>
    <w:rsid w:val="00DF4A12"/>
    <w:rsid w:val="00E208B0"/>
    <w:rsid w:val="00E95DDC"/>
    <w:rsid w:val="00ED3948"/>
    <w:rsid w:val="00F12D52"/>
    <w:rsid w:val="00F22FBE"/>
    <w:rsid w:val="00F4736F"/>
    <w:rsid w:val="00F84438"/>
    <w:rsid w:val="00F92FBF"/>
    <w:rsid w:val="00FC6B65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34CD5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34CD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viper-sugui/" TargetMode="External"/><Relationship Id="rId13" Type="http://schemas.openxmlformats.org/officeDocument/2006/relationships/hyperlink" Target="http://www.software.slb.com/newsandevents/topnews/Pages/GeoFrame-2012-now-available.asp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ihs.com/Info/en/a/intelligent-workflows/petra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hs.com/products/kingdom-seismic-geological-interpretation-software.html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qt-project.org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wp.mines.edu/cwpcodes/" TargetMode="External"/><Relationship Id="rId14" Type="http://schemas.openxmlformats.org/officeDocument/2006/relationships/hyperlink" Target="https://www.landmarksoftware.com/Pages/OpenWorksDatabaseApplication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BA7C6B-4DEC-44F6-84D7-FDFADFB9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0</TotalTime>
  <Pages>2</Pages>
  <Words>652</Words>
  <Characters>3925</Characters>
  <Application>Microsoft Office Word</Application>
  <DocSecurity>0</DocSecurity>
  <Lines>196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Slark</cp:lastModifiedBy>
  <cp:revision>2</cp:revision>
  <cp:lastPrinted>2014-02-07T22:25:00Z</cp:lastPrinted>
  <dcterms:created xsi:type="dcterms:W3CDTF">2015-02-19T04:48:00Z</dcterms:created>
  <dcterms:modified xsi:type="dcterms:W3CDTF">2015-02-19T04:48:00Z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