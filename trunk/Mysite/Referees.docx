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5E" w:rsidRDefault="00B60D5E" w:rsidP="00B60D5E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Referees</w:t>
      </w:r>
    </w:p>
    <w:p w:rsidR="00B60D5E" w:rsidRDefault="00B60D5E" w:rsidP="00B60D5E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2"/>
        <w:gridCol w:w="4823"/>
      </w:tblGrid>
      <w:tr w:rsidR="00B60D5E" w:rsidTr="00D93B86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D93B8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Daniel Lemire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D93B8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B60D5E" w:rsidTr="00D93B86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B60D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514-987-3000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lemire@acm.org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B60D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New Brunswick (UNB)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Saint John, New Brunswick,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506-648-5728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o.kaser@computer.org</w:t>
            </w:r>
          </w:p>
        </w:tc>
      </w:tr>
      <w:tr w:rsidR="00B60D5E" w:rsidTr="00D93B86">
        <w:trPr>
          <w:trHeight w:val="164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D93B8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D93B86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B60D5E" w:rsidTr="00D93B86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D93B8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D93B86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B60D5E" w:rsidTr="00D93B86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B60D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713-789-7250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Michael.beam@iongeo.com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60D5E" w:rsidRDefault="00B60D5E" w:rsidP="00B60D5E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phone: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713-789-7250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e-mail: Herman.jaramillo@iongeo.com</w:t>
            </w:r>
          </w:p>
        </w:tc>
      </w:tr>
    </w:tbl>
    <w:p w:rsidR="00B60D5E" w:rsidRDefault="00B60D5E" w:rsidP="00B60D5E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114B3" w:rsidRPr="00B60D5E" w:rsidRDefault="00C114B3" w:rsidP="00B60D5E"/>
    <w:sectPr w:rsidR="00C114B3" w:rsidRPr="00B60D5E" w:rsidSect="00C3725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B60D5E"/>
    <w:rsid w:val="000412C3"/>
    <w:rsid w:val="001F07B2"/>
    <w:rsid w:val="00214422"/>
    <w:rsid w:val="005D62EF"/>
    <w:rsid w:val="00634866"/>
    <w:rsid w:val="006C6182"/>
    <w:rsid w:val="00826945"/>
    <w:rsid w:val="00B60D5E"/>
    <w:rsid w:val="00BB0A6F"/>
    <w:rsid w:val="00C114B3"/>
    <w:rsid w:val="00F12D52"/>
    <w:rsid w:val="00F4736F"/>
    <w:rsid w:val="00FE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CSC(2).dotx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1</cp:revision>
  <dcterms:created xsi:type="dcterms:W3CDTF">2011-08-18T13:28:00Z</dcterms:created>
  <dcterms:modified xsi:type="dcterms:W3CDTF">2011-08-18T13:37:00Z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