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45" w:rsidRPr="00826945" w:rsidRDefault="008B671C" w:rsidP="003C154D">
      <w:pPr>
        <w:pStyle w:val="Title"/>
        <w:pBdr>
          <w:bottom w:val="single" w:sz="8" w:space="2" w:color="B83D68"/>
        </w:pBdr>
        <w:spacing w:afterLines="40"/>
        <w:rPr>
          <w:rFonts w:ascii="Trebuchet MS" w:hAnsi="Trebuchet MS"/>
          <w:color w:val="auto"/>
          <w:sz w:val="32"/>
          <w:szCs w:val="32"/>
        </w:rPr>
      </w:pPr>
      <w:r>
        <w:rPr>
          <w:rFonts w:ascii="Trebuchet MS" w:hAnsi="Trebuchet MS"/>
          <w:color w:val="auto"/>
          <w:sz w:val="32"/>
          <w:szCs w:val="32"/>
        </w:rPr>
        <w:t>Eduardo Gutarra</w:t>
      </w:r>
      <w:r w:rsidR="001F07B2">
        <w:rPr>
          <w:rFonts w:ascii="Trebuchet MS" w:hAnsi="Trebuchet MS"/>
          <w:color w:val="auto"/>
          <w:sz w:val="32"/>
          <w:szCs w:val="32"/>
        </w:rPr>
        <w:t xml:space="preserve"> </w:t>
      </w:r>
    </w:p>
    <w:tbl>
      <w:tblPr>
        <w:tblW w:w="0" w:type="auto"/>
        <w:tblInd w:w="108" w:type="dxa"/>
        <w:tblLook w:val="04A0"/>
      </w:tblPr>
      <w:tblGrid>
        <w:gridCol w:w="4811"/>
        <w:gridCol w:w="4812"/>
      </w:tblGrid>
      <w:tr w:rsidR="00826945" w:rsidTr="00512D24">
        <w:trPr>
          <w:trHeight w:val="197"/>
        </w:trPr>
        <w:tc>
          <w:tcPr>
            <w:tcW w:w="4811" w:type="dxa"/>
            <w:vAlign w:val="center"/>
          </w:tcPr>
          <w:p w:rsidR="00826945" w:rsidRDefault="00826945" w:rsidP="008B671C">
            <w:pPr>
              <w:spacing w:after="20"/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Email:</w:t>
            </w:r>
            <w:r>
              <w:t xml:space="preserve"> </w:t>
            </w:r>
            <w:r w:rsidR="008B671C">
              <w:rPr>
                <w:rFonts w:ascii="Trebuchet MS" w:hAnsi="Trebuchet MS"/>
                <w:sz w:val="20"/>
                <w:szCs w:val="20"/>
              </w:rPr>
              <w:t>edvelez.g@gmail.com</w:t>
            </w:r>
          </w:p>
        </w:tc>
        <w:tc>
          <w:tcPr>
            <w:tcW w:w="4812" w:type="dxa"/>
            <w:vAlign w:val="center"/>
          </w:tcPr>
          <w:p w:rsidR="00826945" w:rsidRDefault="001B0B16" w:rsidP="003C154D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Phone</w:t>
            </w:r>
            <w:r w:rsidR="00826945">
              <w:rPr>
                <w:rFonts w:ascii="Trebuchet MS" w:hAnsi="Trebuchet MS"/>
                <w:b/>
                <w:sz w:val="20"/>
                <w:szCs w:val="20"/>
              </w:rPr>
              <w:t>: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Pr="001B0B16">
              <w:rPr>
                <w:rFonts w:ascii="Trebuchet MS" w:hAnsi="Trebuchet MS"/>
                <w:sz w:val="20"/>
                <w:szCs w:val="20"/>
              </w:rPr>
              <w:t>(</w:t>
            </w:r>
            <w:r w:rsidR="008B671C" w:rsidRPr="001B0B16">
              <w:rPr>
                <w:rFonts w:ascii="Trebuchet MS" w:hAnsi="Trebuchet MS"/>
                <w:sz w:val="20"/>
                <w:szCs w:val="20"/>
              </w:rPr>
              <w:t>281</w:t>
            </w:r>
            <w:r w:rsidRPr="001B0B16">
              <w:rPr>
                <w:rFonts w:ascii="Trebuchet MS" w:hAnsi="Trebuchet MS"/>
                <w:sz w:val="20"/>
                <w:szCs w:val="20"/>
              </w:rPr>
              <w:t>)-</w:t>
            </w:r>
            <w:r w:rsidR="003C154D">
              <w:rPr>
                <w:rFonts w:ascii="Trebuchet MS" w:hAnsi="Trebuchet MS"/>
                <w:sz w:val="20"/>
                <w:szCs w:val="20"/>
              </w:rPr>
              <w:t>845</w:t>
            </w:r>
            <w:r w:rsidRPr="001B0B16">
              <w:rPr>
                <w:rFonts w:ascii="Trebuchet MS" w:hAnsi="Trebuchet MS"/>
                <w:sz w:val="20"/>
                <w:szCs w:val="20"/>
              </w:rPr>
              <w:t>-</w:t>
            </w:r>
            <w:r w:rsidR="003C154D">
              <w:rPr>
                <w:rFonts w:ascii="Trebuchet MS" w:hAnsi="Trebuchet MS"/>
                <w:sz w:val="20"/>
                <w:szCs w:val="20"/>
              </w:rPr>
              <w:t>3980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Career Objective</w:t>
      </w:r>
    </w:p>
    <w:p w:rsidR="00826945" w:rsidRDefault="00826945" w:rsidP="004E7ABB">
      <w:pPr>
        <w:shd w:val="clear" w:color="auto" w:fill="F2F2F2"/>
        <w:jc w:val="center"/>
        <w:rPr>
          <w:rFonts w:ascii="Trebuchet MS" w:hAnsi="Trebuchet MS" w:cs="Arial"/>
          <w:b/>
          <w:sz w:val="20"/>
          <w:szCs w:val="20"/>
        </w:rPr>
      </w:pPr>
      <w:r w:rsidRPr="00F23D67">
        <w:rPr>
          <w:rFonts w:ascii="Trebuchet MS" w:hAnsi="Trebuchet MS"/>
          <w:i/>
          <w:sz w:val="20"/>
          <w:szCs w:val="20"/>
        </w:rPr>
        <w:t xml:space="preserve">       </w:t>
      </w:r>
      <w:r w:rsidR="00283F61">
        <w:rPr>
          <w:rFonts w:ascii="Trebuchet MS" w:hAnsi="Trebuchet MS"/>
          <w:i/>
          <w:sz w:val="20"/>
          <w:szCs w:val="20"/>
        </w:rPr>
        <w:t>O</w:t>
      </w:r>
      <w:r w:rsidR="00924C8E">
        <w:rPr>
          <w:rFonts w:ascii="Trebuchet MS" w:hAnsi="Trebuchet MS"/>
          <w:i/>
          <w:sz w:val="20"/>
          <w:szCs w:val="20"/>
        </w:rPr>
        <w:t>btain a position at a company</w:t>
      </w:r>
      <w:r w:rsidR="00F22FBE">
        <w:rPr>
          <w:rFonts w:ascii="Trebuchet MS" w:hAnsi="Trebuchet MS"/>
          <w:i/>
          <w:sz w:val="20"/>
          <w:szCs w:val="20"/>
        </w:rPr>
        <w:t xml:space="preserve"> </w:t>
      </w:r>
      <w:r w:rsidR="00AC0463" w:rsidRPr="00AC0463">
        <w:rPr>
          <w:rFonts w:ascii="Trebuchet MS" w:hAnsi="Trebuchet MS"/>
          <w:i/>
          <w:sz w:val="20"/>
          <w:szCs w:val="20"/>
        </w:rPr>
        <w:t>where I can maximize my skills</w:t>
      </w:r>
      <w:r w:rsidR="00AC0463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as a software</w:t>
      </w:r>
      <w:r w:rsidR="00924C8E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developer</w:t>
      </w:r>
      <w:r w:rsidR="00266A10">
        <w:rPr>
          <w:rFonts w:ascii="Trebuchet MS" w:hAnsi="Trebuchet MS"/>
          <w:i/>
          <w:sz w:val="20"/>
          <w:szCs w:val="20"/>
        </w:rPr>
        <w:t xml:space="preserve"> or computer science researcher</w:t>
      </w:r>
      <w:r w:rsidR="00AC0463">
        <w:rPr>
          <w:rFonts w:ascii="Trebuchet MS" w:hAnsi="Trebuchet MS"/>
          <w:i/>
          <w:sz w:val="20"/>
          <w:szCs w:val="20"/>
        </w:rPr>
        <w:t>.</w:t>
      </w:r>
      <w:r w:rsidR="00932C32">
        <w:rPr>
          <w:rFonts w:ascii="Trebuchet MS" w:hAnsi="Trebuchet MS"/>
          <w:i/>
          <w:sz w:val="20"/>
          <w:szCs w:val="20"/>
        </w:rPr>
        <w:t xml:space="preserve"> </w:t>
      </w:r>
    </w:p>
    <w:p w:rsidR="00826945" w:rsidRDefault="00DA5623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Education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4410"/>
        <w:gridCol w:w="2160"/>
      </w:tblGrid>
      <w:tr w:rsidR="00A30CAB" w:rsidTr="00AF7DF0">
        <w:trPr>
          <w:trHeight w:val="237"/>
        </w:trPr>
        <w:tc>
          <w:tcPr>
            <w:tcW w:w="3060" w:type="dxa"/>
          </w:tcPr>
          <w:p w:rsidR="00A30CAB" w:rsidRDefault="00A30CAB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Research-based Master of Computer Science (MCS)</w:t>
            </w:r>
            <w:r w:rsidR="00DA5623"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A30CAB" w:rsidRDefault="00A30CAB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 w:rsidR="004C2178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Saint John</w:t>
            </w:r>
            <w:r w:rsidR="004C2178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NB, Canada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Thesis Title: Multi-column bitmap indexing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Emphasis: Databases</w:t>
            </w:r>
          </w:p>
          <w:p w:rsidR="00833E51" w:rsidRDefault="00833E51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4.0</w:t>
            </w:r>
          </w:p>
          <w:p w:rsidR="00F92FBF" w:rsidRPr="00405DEB" w:rsidRDefault="00F92FBF" w:rsidP="00AF7DF0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A30CAB" w:rsidRDefault="00A30CAB" w:rsidP="00B71DA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Jan 2010 – </w:t>
            </w:r>
            <w:r w:rsidR="00611F44">
              <w:rPr>
                <w:rFonts w:ascii="Trebuchet MS" w:hAnsi="Trebuchet MS"/>
                <w:sz w:val="20"/>
                <w:szCs w:val="20"/>
              </w:rPr>
              <w:t xml:space="preserve">Graduated </w:t>
            </w:r>
            <w:r w:rsidR="00B71DA0">
              <w:rPr>
                <w:rFonts w:ascii="Trebuchet MS" w:hAnsi="Trebuchet MS"/>
                <w:sz w:val="20"/>
                <w:szCs w:val="20"/>
              </w:rPr>
              <w:t>May 2012</w:t>
            </w:r>
          </w:p>
        </w:tc>
      </w:tr>
      <w:tr w:rsidR="00A30CAB" w:rsidTr="00AF7DF0">
        <w:trPr>
          <w:trHeight w:val="237"/>
        </w:trPr>
        <w:tc>
          <w:tcPr>
            <w:tcW w:w="3060" w:type="dxa"/>
          </w:tcPr>
          <w:p w:rsidR="00A30CAB" w:rsidRDefault="004C2178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Bachelor of Computer Science</w:t>
            </w:r>
          </w:p>
        </w:tc>
        <w:tc>
          <w:tcPr>
            <w:tcW w:w="4410" w:type="dxa"/>
          </w:tcPr>
          <w:p w:rsidR="00A30CA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>Medellin, Antioquia, Colombia</w:t>
            </w:r>
          </w:p>
          <w:p w:rsidR="00971FE8" w:rsidRDefault="00971FE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Thesis: </w:t>
            </w:r>
            <w:hyperlink r:id="rId7" w:history="1">
              <w:r w:rsidRP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 xml:space="preserve">Viper-SUGUI: A </w:t>
              </w:r>
              <w:r w:rsid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>Simulator of P-Waves using Seismic Uni</w:t>
              </w:r>
              <w:r w:rsidRP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>x</w:t>
              </w:r>
            </w:hyperlink>
            <w:r w:rsidRPr="00971FE8">
              <w:rPr>
                <w:rFonts w:ascii="Trebuchet MS" w:hAnsi="Trebuchet MS"/>
                <w:sz w:val="20"/>
                <w:szCs w:val="20"/>
              </w:rPr>
              <w:t>.</w:t>
            </w:r>
            <w:r w:rsidR="007656CA">
              <w:rPr>
                <w:rFonts w:ascii="Trebuchet MS" w:hAnsi="Trebuchet MS"/>
                <w:sz w:val="20"/>
                <w:szCs w:val="20"/>
              </w:rPr>
              <w:t xml:space="preserve"> De</w:t>
            </w:r>
            <w:r w:rsidR="00B078C9">
              <w:rPr>
                <w:rFonts w:ascii="Trebuchet MS" w:hAnsi="Trebuchet MS"/>
                <w:sz w:val="20"/>
                <w:szCs w:val="20"/>
              </w:rPr>
              <w:t>veloped a program to emulate the behaviour of P-waves as they travel towards the center of the Earth.</w:t>
            </w:r>
          </w:p>
          <w:p w:rsidR="004C2178" w:rsidRPr="00405DE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4.3/5.0</w:t>
            </w:r>
          </w:p>
        </w:tc>
        <w:tc>
          <w:tcPr>
            <w:tcW w:w="2160" w:type="dxa"/>
          </w:tcPr>
          <w:p w:rsidR="00A30CAB" w:rsidRDefault="004C2178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2009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IT Skill set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720"/>
        <w:gridCol w:w="5843"/>
      </w:tblGrid>
      <w:tr w:rsidR="00826945" w:rsidTr="00AF7DF0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294CE0" w:rsidP="00F8443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Unix </w:t>
            </w:r>
            <w:r w:rsidR="001466D1">
              <w:rPr>
                <w:rFonts w:ascii="Trebuchet MS" w:hAnsi="Trebuchet MS"/>
                <w:sz w:val="20"/>
                <w:szCs w:val="20"/>
              </w:rPr>
              <w:t>Shell scripting</w:t>
            </w:r>
            <w:r>
              <w:rPr>
                <w:rFonts w:ascii="Trebuchet MS" w:hAnsi="Trebuchet MS"/>
                <w:sz w:val="20"/>
                <w:szCs w:val="20"/>
              </w:rPr>
              <w:t xml:space="preserve"> (Bash)</w:t>
            </w:r>
            <w:r w:rsidR="001466D1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="00826945">
              <w:rPr>
                <w:rFonts w:ascii="Trebuchet MS" w:hAnsi="Trebuchet MS"/>
                <w:sz w:val="20"/>
                <w:szCs w:val="20"/>
              </w:rPr>
              <w:t>C#. NET</w:t>
            </w:r>
            <w:r w:rsidR="00237EBE">
              <w:rPr>
                <w:rFonts w:ascii="Trebuchet MS" w:hAnsi="Trebuchet MS"/>
                <w:sz w:val="20"/>
                <w:szCs w:val="20"/>
              </w:rPr>
              <w:t>, C/C++, Java, Latex, PHP, Ruby</w:t>
            </w:r>
          </w:p>
        </w:tc>
      </w:tr>
      <w:tr w:rsidR="00826945" w:rsidTr="00AF7DF0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Database</w:t>
            </w:r>
            <w:r w:rsidR="00237EBE">
              <w:rPr>
                <w:rFonts w:ascii="Trebuchet MS" w:hAnsi="Trebuchet MS"/>
                <w:b/>
                <w:sz w:val="20"/>
                <w:szCs w:val="20"/>
              </w:rPr>
              <w:t>s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SQL Server 200</w:t>
            </w:r>
            <w:r w:rsidR="007529AA">
              <w:rPr>
                <w:rFonts w:ascii="Trebuchet MS" w:hAnsi="Trebuchet MS"/>
                <w:sz w:val="20"/>
                <w:szCs w:val="20"/>
              </w:rPr>
              <w:t>5/2008</w:t>
            </w:r>
            <w:r w:rsidR="00237EBE">
              <w:rPr>
                <w:rFonts w:ascii="Trebuchet MS" w:hAnsi="Trebuchet MS"/>
                <w:sz w:val="20"/>
                <w:szCs w:val="20"/>
              </w:rPr>
              <w:t xml:space="preserve">, </w:t>
            </w:r>
            <w:proofErr w:type="spellStart"/>
            <w:r w:rsidR="00237EBE">
              <w:rPr>
                <w:rFonts w:ascii="Trebuchet MS" w:hAnsi="Trebuchet MS"/>
                <w:sz w:val="20"/>
                <w:szCs w:val="20"/>
              </w:rPr>
              <w:t>MySQL</w:t>
            </w:r>
            <w:proofErr w:type="spellEnd"/>
          </w:p>
        </w:tc>
      </w:tr>
      <w:tr w:rsidR="00826945" w:rsidTr="00AF7DF0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Operating system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9068B7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MS </w:t>
            </w:r>
            <w:r w:rsidR="00826945">
              <w:rPr>
                <w:rFonts w:ascii="Trebuchet MS" w:hAnsi="Trebuchet MS"/>
                <w:sz w:val="20"/>
                <w:szCs w:val="20"/>
              </w:rPr>
              <w:t>Windows</w:t>
            </w:r>
            <w:r w:rsidR="007529AA">
              <w:rPr>
                <w:rFonts w:ascii="Trebuchet MS" w:hAnsi="Trebuchet MS"/>
                <w:sz w:val="20"/>
                <w:szCs w:val="20"/>
              </w:rPr>
              <w:t>, UNIX, OSX</w:t>
            </w:r>
          </w:p>
        </w:tc>
      </w:tr>
      <w:tr w:rsidR="00826945" w:rsidTr="00AF7DF0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Software Packages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MS-Office</w:t>
            </w:r>
            <w:r w:rsidR="009068B7">
              <w:rPr>
                <w:rFonts w:ascii="Trebuchet MS" w:hAnsi="Trebuchet MS"/>
                <w:sz w:val="20"/>
                <w:szCs w:val="20"/>
              </w:rPr>
              <w:t xml:space="preserve">, Visual </w:t>
            </w:r>
            <w:proofErr w:type="spellStart"/>
            <w:r w:rsidR="009068B7">
              <w:rPr>
                <w:rFonts w:ascii="Trebuchet MS" w:hAnsi="Trebuchet MS"/>
                <w:sz w:val="20"/>
                <w:szCs w:val="20"/>
              </w:rPr>
              <w:t>Slickedit</w:t>
            </w:r>
            <w:proofErr w:type="spellEnd"/>
            <w:r w:rsidR="00F84438">
              <w:rPr>
                <w:rFonts w:ascii="Trebuchet MS" w:hAnsi="Trebuchet MS"/>
                <w:sz w:val="20"/>
                <w:szCs w:val="20"/>
              </w:rPr>
              <w:t xml:space="preserve">, </w:t>
            </w:r>
            <w:proofErr w:type="spellStart"/>
            <w:r w:rsidR="00F84438">
              <w:rPr>
                <w:rFonts w:ascii="Trebuchet MS" w:hAnsi="Trebuchet MS"/>
                <w:sz w:val="20"/>
                <w:szCs w:val="20"/>
              </w:rPr>
              <w:t>Matlab</w:t>
            </w:r>
            <w:proofErr w:type="spellEnd"/>
            <w:r w:rsidR="00294CE0">
              <w:rPr>
                <w:rFonts w:ascii="Trebuchet MS" w:hAnsi="Trebuchet MS"/>
                <w:sz w:val="20"/>
                <w:szCs w:val="20"/>
              </w:rPr>
              <w:t>, Seismic Unix</w:t>
            </w:r>
          </w:p>
        </w:tc>
      </w:tr>
      <w:tr w:rsidR="00826945" w:rsidTr="00AF7DF0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Designing Tools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9068B7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Adobe Illustrator, Flash</w:t>
            </w:r>
          </w:p>
        </w:tc>
      </w:tr>
    </w:tbl>
    <w:p w:rsidR="00826945" w:rsidRDefault="00826945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1F07B2" w:rsidRDefault="001F07B2" w:rsidP="001F07B2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Certifications</w:t>
      </w:r>
    </w:p>
    <w:p w:rsidR="001F07B2" w:rsidRDefault="001F07B2" w:rsidP="001F07B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4A0"/>
      </w:tblPr>
      <w:tblGrid>
        <w:gridCol w:w="3060"/>
        <w:gridCol w:w="3420"/>
        <w:gridCol w:w="3143"/>
      </w:tblGrid>
      <w:tr w:rsidR="001F07B2" w:rsidTr="00AF7DF0">
        <w:trPr>
          <w:trHeight w:val="65"/>
        </w:trPr>
        <w:tc>
          <w:tcPr>
            <w:tcW w:w="3060" w:type="dxa"/>
          </w:tcPr>
          <w:p w:rsidR="001F07B2" w:rsidRDefault="007529AA" w:rsidP="000E251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b/>
                <w:sz w:val="20"/>
                <w:szCs w:val="20"/>
              </w:rPr>
              <w:t>Certification on Foundational CS Courses—Industrial Perspective</w:t>
            </w:r>
          </w:p>
        </w:tc>
        <w:tc>
          <w:tcPr>
            <w:tcW w:w="3420" w:type="dxa"/>
          </w:tcPr>
          <w:p w:rsidR="007529AA" w:rsidRPr="007529AA" w:rsidRDefault="007529AA" w:rsidP="007529AA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>INFOSYS, Mysore, Karnataka, India</w:t>
            </w:r>
          </w:p>
          <w:p w:rsidR="001F07B2" w:rsidRDefault="007529AA" w:rsidP="00294CE0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 xml:space="preserve">Emphasis: .NET </w:t>
            </w:r>
            <w:r>
              <w:rPr>
                <w:rFonts w:ascii="Trebuchet MS" w:hAnsi="Trebuchet MS"/>
                <w:sz w:val="20"/>
                <w:szCs w:val="20"/>
              </w:rPr>
              <w:t>technologies: ASP.NET, ADO.NET, C#.NET and the Visual Studio</w:t>
            </w:r>
            <w:r w:rsidR="00294CE0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7F2C85">
              <w:rPr>
                <w:rFonts w:ascii="Trebuchet MS" w:hAnsi="Trebuchet MS"/>
                <w:sz w:val="20"/>
                <w:szCs w:val="20"/>
              </w:rPr>
              <w:t xml:space="preserve">2008 </w:t>
            </w:r>
            <w:r>
              <w:rPr>
                <w:rFonts w:ascii="Trebuchet MS" w:hAnsi="Trebuchet MS"/>
                <w:sz w:val="20"/>
                <w:szCs w:val="20"/>
              </w:rPr>
              <w:t>IDE.</w:t>
            </w:r>
          </w:p>
        </w:tc>
        <w:tc>
          <w:tcPr>
            <w:tcW w:w="3143" w:type="dxa"/>
          </w:tcPr>
          <w:p w:rsidR="001F07B2" w:rsidRDefault="00237EBE" w:rsidP="000E2517">
            <w:pPr>
              <w:tabs>
                <w:tab w:val="left" w:pos="2922"/>
              </w:tabs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Jul-Oct 2009</w:t>
            </w:r>
          </w:p>
        </w:tc>
      </w:tr>
    </w:tbl>
    <w:p w:rsidR="001F07B2" w:rsidRDefault="001F07B2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826945" w:rsidRDefault="009068B7" w:rsidP="00826945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Experience</w:t>
      </w:r>
    </w:p>
    <w:p w:rsidR="00C42502" w:rsidRDefault="00C42502" w:rsidP="00C4250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4410"/>
        <w:gridCol w:w="2160"/>
      </w:tblGrid>
      <w:tr w:rsidR="00C42502" w:rsidTr="00FC6B65">
        <w:trPr>
          <w:trHeight w:val="237"/>
        </w:trPr>
        <w:tc>
          <w:tcPr>
            <w:tcW w:w="3060" w:type="dxa"/>
          </w:tcPr>
          <w:p w:rsidR="00C42502" w:rsidRPr="00C42502" w:rsidRDefault="00C42502" w:rsidP="00DE0812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TIBCO OpenSpirit</w:t>
            </w:r>
          </w:p>
        </w:tc>
        <w:tc>
          <w:tcPr>
            <w:tcW w:w="4410" w:type="dxa"/>
          </w:tcPr>
          <w:p w:rsidR="00C42502" w:rsidRDefault="00C42502" w:rsidP="00DE081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4800 Sugar Grove Boulevard #500, </w:t>
            </w:r>
          </w:p>
          <w:p w:rsidR="00C42502" w:rsidRDefault="00C42502" w:rsidP="00DE081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Stafford, TX 77477</w:t>
            </w:r>
          </w:p>
          <w:p w:rsidR="00CB6D7C" w:rsidRPr="00405DEB" w:rsidRDefault="00CB6D7C" w:rsidP="00DE0812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C42502" w:rsidRDefault="00C42502" w:rsidP="00C42502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2011 - Present</w:t>
            </w:r>
          </w:p>
        </w:tc>
      </w:tr>
      <w:tr w:rsidR="00C42502" w:rsidRPr="00A24F08" w:rsidTr="00FC6B65">
        <w:trPr>
          <w:trHeight w:val="237"/>
        </w:trPr>
        <w:tc>
          <w:tcPr>
            <w:tcW w:w="9630" w:type="dxa"/>
            <w:gridSpan w:val="3"/>
          </w:tcPr>
          <w:p w:rsidR="00C42502" w:rsidRDefault="00C42502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</w:t>
            </w:r>
            <w:r w:rsidR="00294CE0">
              <w:rPr>
                <w:rFonts w:ascii="Trebuchet MS" w:hAnsi="Trebuchet MS"/>
                <w:sz w:val="20"/>
                <w:szCs w:val="20"/>
              </w:rPr>
              <w:t>ing</w:t>
            </w:r>
            <w:r>
              <w:rPr>
                <w:rFonts w:ascii="Trebuchet MS" w:hAnsi="Trebuchet MS"/>
                <w:sz w:val="20"/>
                <w:szCs w:val="20"/>
              </w:rPr>
              <w:t xml:space="preserve"> on the development of the Petra 4 data connector.</w:t>
            </w:r>
          </w:p>
          <w:p w:rsidR="00C42502" w:rsidRDefault="00C42502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on Geoframe’s Charisma data connector.</w:t>
            </w:r>
          </w:p>
          <w:p w:rsidR="00C42502" w:rsidRPr="00A24F08" w:rsidRDefault="00C42502" w:rsidP="00CB6D7C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in maintenance</w:t>
            </w:r>
            <w:r w:rsidR="00CB6D7C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of the Openwork’s data connector.</w:t>
            </w:r>
            <w:r w:rsidRPr="00A24F08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C42502" w:rsidRPr="00A24F08" w:rsidTr="00FC6B65">
        <w:trPr>
          <w:trHeight w:val="237"/>
        </w:trPr>
        <w:tc>
          <w:tcPr>
            <w:tcW w:w="9630" w:type="dxa"/>
            <w:gridSpan w:val="3"/>
          </w:tcPr>
          <w:p w:rsidR="00C42502" w:rsidRPr="00A24F08" w:rsidRDefault="00C42502" w:rsidP="00DE081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 w:rsidTr="00FC6B65">
        <w:trPr>
          <w:trHeight w:val="237"/>
        </w:trPr>
        <w:tc>
          <w:tcPr>
            <w:tcW w:w="3060" w:type="dxa"/>
          </w:tcPr>
          <w:p w:rsidR="009068B7" w:rsidRDefault="009068B7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  <w:r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9068B7" w:rsidRPr="00405DEB" w:rsidRDefault="009068B7" w:rsidP="009068B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>
              <w:rPr>
                <w:rFonts w:ascii="Trebuchet MS" w:hAnsi="Trebuchet MS"/>
                <w:sz w:val="20"/>
                <w:szCs w:val="20"/>
              </w:rPr>
              <w:br/>
            </w:r>
            <w:r w:rsidRPr="009068B7">
              <w:rPr>
                <w:rFonts w:ascii="Trebuchet MS" w:hAnsi="Trebuchet MS"/>
                <w:sz w:val="20"/>
                <w:szCs w:val="20"/>
              </w:rPr>
              <w:t>Computer Science and Applied Statistics Department</w:t>
            </w:r>
            <w:r>
              <w:rPr>
                <w:rFonts w:ascii="Trebuchet MS" w:hAnsi="Trebuchet MS"/>
                <w:sz w:val="20"/>
                <w:szCs w:val="20"/>
              </w:rPr>
              <w:t xml:space="preserve"> (CSAS)</w:t>
            </w:r>
            <w:r>
              <w:rPr>
                <w:rFonts w:ascii="Trebuchet MS" w:hAnsi="Trebuchet MS"/>
                <w:sz w:val="20"/>
                <w:szCs w:val="20"/>
              </w:rPr>
              <w:br/>
              <w:t>Saint John, NB, Canada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9068B7" w:rsidP="00C9713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</w:t>
            </w:r>
            <w:r w:rsidR="00C97136">
              <w:rPr>
                <w:rFonts w:ascii="Trebuchet MS" w:hAnsi="Trebuchet MS"/>
                <w:sz w:val="20"/>
                <w:szCs w:val="20"/>
              </w:rPr>
              <w:t xml:space="preserve">May </w:t>
            </w:r>
            <w:r>
              <w:rPr>
                <w:rFonts w:ascii="Trebuchet MS" w:hAnsi="Trebuchet MS"/>
                <w:sz w:val="20"/>
                <w:szCs w:val="20"/>
              </w:rPr>
              <w:t>2011</w:t>
            </w:r>
          </w:p>
        </w:tc>
      </w:tr>
      <w:tr w:rsidR="009068B7" w:rsidTr="00FC6B65">
        <w:trPr>
          <w:trHeight w:val="237"/>
        </w:trPr>
        <w:tc>
          <w:tcPr>
            <w:tcW w:w="9630" w:type="dxa"/>
            <w:gridSpan w:val="3"/>
          </w:tcPr>
          <w:p w:rsidR="009068B7" w:rsidRPr="00A24F08" w:rsidRDefault="009068B7" w:rsidP="00A24F08">
            <w:p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Assisted with instructional responsibilities for the following courses: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Programming in Matlab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 xml:space="preserve">Programming in </w:t>
            </w:r>
            <w:r>
              <w:rPr>
                <w:rFonts w:ascii="Trebuchet MS" w:hAnsi="Trebuchet MS"/>
                <w:sz w:val="20"/>
                <w:szCs w:val="20"/>
              </w:rPr>
              <w:t>Java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Computer Science Concepts (Java)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Data Structures and Algorithms (C)</w:t>
            </w:r>
          </w:p>
        </w:tc>
      </w:tr>
      <w:tr w:rsidR="00064BC5" w:rsidTr="00FC6B65">
        <w:trPr>
          <w:trHeight w:val="237"/>
        </w:trPr>
        <w:tc>
          <w:tcPr>
            <w:tcW w:w="9630" w:type="dxa"/>
            <w:gridSpan w:val="3"/>
          </w:tcPr>
          <w:p w:rsidR="00064BC5" w:rsidRPr="00A24F08" w:rsidRDefault="00064BC5" w:rsidP="00A24F08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 w:rsidTr="00FC6B65">
        <w:trPr>
          <w:trHeight w:val="237"/>
        </w:trPr>
        <w:tc>
          <w:tcPr>
            <w:tcW w:w="3060" w:type="dxa"/>
          </w:tcPr>
          <w:p w:rsidR="009068B7" w:rsidRDefault="00064BC5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b/>
                <w:sz w:val="20"/>
                <w:szCs w:val="20"/>
              </w:rPr>
              <w:lastRenderedPageBreak/>
              <w:t>Software Engineer Intern</w:t>
            </w:r>
          </w:p>
        </w:tc>
        <w:tc>
          <w:tcPr>
            <w:tcW w:w="4410" w:type="dxa"/>
          </w:tcPr>
          <w:p w:rsidR="009068B7" w:rsidRPr="00405DEB" w:rsidRDefault="00064BC5" w:rsidP="00064BC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ION Geophysical </w:t>
            </w:r>
            <w:r w:rsidR="009068B7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Houston</w:t>
            </w:r>
            <w:r w:rsidR="009068B7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TX 77449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064BC5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2008-</w:t>
            </w:r>
            <w:r w:rsidRPr="00064BC5">
              <w:rPr>
                <w:rFonts w:ascii="Trebuchet MS" w:hAnsi="Trebuchet MS"/>
                <w:sz w:val="20"/>
                <w:szCs w:val="20"/>
              </w:rPr>
              <w:t>Jan 2009</w:t>
            </w:r>
          </w:p>
        </w:tc>
      </w:tr>
      <w:tr w:rsidR="00064BC5" w:rsidTr="00FC6B65">
        <w:trPr>
          <w:trHeight w:val="237"/>
        </w:trPr>
        <w:tc>
          <w:tcPr>
            <w:tcW w:w="9630" w:type="dxa"/>
            <w:gridSpan w:val="3"/>
          </w:tcPr>
          <w:p w:rsidR="00064BC5" w:rsidRPr="00064BC5" w:rsidRDefault="00A13F8C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Created</w:t>
            </w:r>
            <w:r w:rsidR="00064BC5" w:rsidRPr="00064BC5">
              <w:rPr>
                <w:rFonts w:ascii="Trebuchet MS" w:hAnsi="Trebuchet MS"/>
                <w:sz w:val="20"/>
                <w:szCs w:val="20"/>
              </w:rPr>
              <w:t xml:space="preserve"> in C++ a command line utility for indexing trace header information.</w:t>
            </w:r>
          </w:p>
          <w:p w:rsidR="00064BC5" w:rsidRPr="00064BC5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 xml:space="preserve">Performed research on </w:t>
            </w:r>
            <w:proofErr w:type="spellStart"/>
            <w:r w:rsidRPr="00064BC5">
              <w:rPr>
                <w:rFonts w:ascii="Trebuchet MS" w:hAnsi="Trebuchet MS"/>
                <w:sz w:val="20"/>
                <w:szCs w:val="20"/>
              </w:rPr>
              <w:t>MySQL</w:t>
            </w:r>
            <w:proofErr w:type="spellEnd"/>
            <w:r w:rsidRPr="00064BC5">
              <w:rPr>
                <w:rFonts w:ascii="Trebuchet MS" w:hAnsi="Trebuchet MS"/>
                <w:sz w:val="20"/>
                <w:szCs w:val="20"/>
              </w:rPr>
              <w:t xml:space="preserve"> storage engines.</w:t>
            </w:r>
          </w:p>
          <w:p w:rsidR="00064BC5" w:rsidRPr="00B211E1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 xml:space="preserve">Deployed </w:t>
            </w:r>
            <w:proofErr w:type="spellStart"/>
            <w:r w:rsidRPr="00064BC5">
              <w:rPr>
                <w:rFonts w:ascii="Trebuchet MS" w:hAnsi="Trebuchet MS"/>
                <w:sz w:val="20"/>
                <w:szCs w:val="20"/>
              </w:rPr>
              <w:t>google-breakpad</w:t>
            </w:r>
            <w:proofErr w:type="spellEnd"/>
            <w:r w:rsidRPr="00064BC5">
              <w:rPr>
                <w:rFonts w:ascii="Trebuchet MS" w:hAnsi="Trebuchet MS"/>
                <w:sz w:val="20"/>
                <w:szCs w:val="20"/>
              </w:rPr>
              <w:t>, a multi-platform crash reporting system.</w:t>
            </w:r>
          </w:p>
        </w:tc>
      </w:tr>
      <w:tr w:rsidR="00A13F8C" w:rsidTr="00FC6B65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A13F8C" w:rsidTr="00FC6B65">
        <w:trPr>
          <w:trHeight w:val="237"/>
        </w:trPr>
        <w:tc>
          <w:tcPr>
            <w:tcW w:w="3060" w:type="dxa"/>
          </w:tcPr>
          <w:p w:rsidR="00A13F8C" w:rsidRDefault="00A13F8C" w:rsidP="00A13F8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</w:p>
        </w:tc>
        <w:tc>
          <w:tcPr>
            <w:tcW w:w="4410" w:type="dxa"/>
          </w:tcPr>
          <w:p w:rsidR="00A13F8C" w:rsidRPr="00405DEB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 xml:space="preserve"> Medellin, Colombia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A13F8C" w:rsidRDefault="00BD5FCB" w:rsidP="002A712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Jan</w:t>
            </w:r>
            <w:r w:rsidR="00A13F8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2A7126">
              <w:rPr>
                <w:rFonts w:ascii="Trebuchet MS" w:hAnsi="Trebuchet MS"/>
                <w:sz w:val="20"/>
                <w:szCs w:val="20"/>
              </w:rPr>
              <w:t>2007</w:t>
            </w:r>
            <w:r w:rsidR="00A13F8C">
              <w:rPr>
                <w:rFonts w:ascii="Trebuchet MS" w:hAnsi="Trebuchet MS"/>
                <w:sz w:val="20"/>
                <w:szCs w:val="20"/>
              </w:rPr>
              <w:t>-</w:t>
            </w:r>
            <w:r w:rsidR="002A7126">
              <w:rPr>
                <w:rFonts w:ascii="Trebuchet MS" w:hAnsi="Trebuchet MS"/>
                <w:sz w:val="20"/>
                <w:szCs w:val="20"/>
              </w:rPr>
              <w:t>May 2008</w:t>
            </w:r>
            <w:r w:rsidR="00A13F8C" w:rsidRPr="00064BC5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A13F8C" w:rsidRPr="00B211E1" w:rsidTr="00FC6B65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A13F8C">
              <w:rPr>
                <w:rFonts w:ascii="Trebuchet MS" w:hAnsi="Trebuchet MS"/>
                <w:sz w:val="20"/>
                <w:szCs w:val="20"/>
              </w:rPr>
              <w:t>Assisted with instructional responsibilities for Compilers and Programming Fundamentals courses.</w:t>
            </w:r>
          </w:p>
        </w:tc>
      </w:tr>
      <w:tr w:rsidR="008D077B" w:rsidRPr="00B211E1" w:rsidTr="00FC6B65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 w:rsidRPr="00B211E1" w:rsidTr="004D43C4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 w:rsidRPr="00B211E1" w:rsidTr="004D43C4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 w:rsidTr="004D43C4">
        <w:trPr>
          <w:trHeight w:val="237"/>
        </w:trPr>
        <w:tc>
          <w:tcPr>
            <w:tcW w:w="3060" w:type="dxa"/>
          </w:tcPr>
          <w:p w:rsidR="008D077B" w:rsidRDefault="008D077B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Web Developer</w:t>
            </w:r>
          </w:p>
        </w:tc>
        <w:tc>
          <w:tcPr>
            <w:tcW w:w="4410" w:type="dxa"/>
          </w:tcPr>
          <w:p w:rsidR="008D077B" w:rsidRDefault="008D077B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 xml:space="preserve">Panagro S.A., </w:t>
            </w:r>
            <w:r w:rsidR="00905A11" w:rsidRPr="00905A11">
              <w:rPr>
                <w:rFonts w:ascii="Trebuchet MS" w:hAnsi="Trebuchet MS"/>
                <w:sz w:val="20"/>
                <w:szCs w:val="20"/>
                <w:lang w:val="en-US"/>
              </w:rPr>
              <w:br/>
            </w: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>Medellin, Colombia</w:t>
            </w:r>
          </w:p>
          <w:p w:rsidR="00905A11" w:rsidRPr="00905A11" w:rsidRDefault="00905A11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8D077B" w:rsidRDefault="008D077B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Summers 2004-2010</w:t>
            </w:r>
          </w:p>
        </w:tc>
      </w:tr>
      <w:tr w:rsidR="008D077B" w:rsidRPr="00A13F8C" w:rsidTr="004D43C4">
        <w:trPr>
          <w:trHeight w:val="237"/>
        </w:trPr>
        <w:tc>
          <w:tcPr>
            <w:tcW w:w="9630" w:type="dxa"/>
            <w:gridSpan w:val="3"/>
          </w:tcPr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Designed </w:t>
            </w:r>
            <w:r w:rsidRPr="008D077B">
              <w:rPr>
                <w:rFonts w:ascii="Trebuchet MS" w:hAnsi="Trebuchet MS"/>
                <w:sz w:val="20"/>
                <w:szCs w:val="20"/>
              </w:rPr>
              <w:t>and developed various web applications and web pages.</w:t>
            </w:r>
          </w:p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8D077B">
              <w:rPr>
                <w:rFonts w:ascii="Trebuchet MS" w:hAnsi="Trebuchet MS"/>
                <w:sz w:val="20"/>
                <w:szCs w:val="20"/>
              </w:rPr>
              <w:t>Programmed macros in Visual Basic for Excel worksheets.</w:t>
            </w:r>
          </w:p>
          <w:p w:rsidR="00517D86" w:rsidRPr="00A13F8C" w:rsidRDefault="00517D86" w:rsidP="00517D86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517D86" w:rsidRDefault="00517D86" w:rsidP="00517D86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Publications</w:t>
      </w:r>
    </w:p>
    <w:p w:rsidR="00517D86" w:rsidRDefault="00517D86" w:rsidP="00517D8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9705"/>
      </w:tblGrid>
      <w:tr w:rsidR="00517D86" w:rsidTr="00517D86">
        <w:trPr>
          <w:trHeight w:val="452"/>
        </w:trPr>
        <w:tc>
          <w:tcPr>
            <w:tcW w:w="9705" w:type="dxa"/>
          </w:tcPr>
          <w:p w:rsidR="00517D86" w:rsidRPr="00517D86" w:rsidRDefault="00517D86" w:rsidP="00517D86">
            <w:pPr>
              <w:rPr>
                <w:rFonts w:ascii="Trebuchet MS" w:hAnsi="Trebuchet MS"/>
                <w:sz w:val="20"/>
                <w:szCs w:val="20"/>
              </w:rPr>
            </w:pPr>
            <w:r w:rsidRPr="00517D86">
              <w:rPr>
                <w:rFonts w:ascii="Trebuchet MS" w:hAnsi="Trebuchet MS"/>
                <w:sz w:val="20"/>
                <w:szCs w:val="20"/>
              </w:rPr>
              <w:t xml:space="preserve">Daniel </w:t>
            </w:r>
            <w:proofErr w:type="spellStart"/>
            <w:r w:rsidRPr="00517D86">
              <w:rPr>
                <w:rFonts w:ascii="Trebuchet MS" w:hAnsi="Trebuchet MS"/>
                <w:sz w:val="20"/>
                <w:szCs w:val="20"/>
              </w:rPr>
              <w:t>Lemire</w:t>
            </w:r>
            <w:proofErr w:type="spellEnd"/>
            <w:r w:rsidRPr="00517D86">
              <w:rPr>
                <w:rFonts w:ascii="Trebuchet MS" w:hAnsi="Trebuchet MS"/>
                <w:sz w:val="20"/>
                <w:szCs w:val="20"/>
              </w:rPr>
              <w:t xml:space="preserve">, Owen </w:t>
            </w:r>
            <w:proofErr w:type="spellStart"/>
            <w:r w:rsidRPr="00517D86">
              <w:rPr>
                <w:rFonts w:ascii="Trebuchet MS" w:hAnsi="Trebuchet MS"/>
                <w:sz w:val="20"/>
                <w:szCs w:val="20"/>
              </w:rPr>
              <w:t>Kaser</w:t>
            </w:r>
            <w:proofErr w:type="spellEnd"/>
            <w:r w:rsidRPr="00517D86">
              <w:rPr>
                <w:rFonts w:ascii="Trebuchet MS" w:hAnsi="Trebuchet MS"/>
                <w:sz w:val="20"/>
                <w:szCs w:val="20"/>
              </w:rPr>
              <w:t xml:space="preserve"> and Eduardo </w:t>
            </w:r>
            <w:proofErr w:type="spellStart"/>
            <w:r w:rsidRPr="00517D86">
              <w:rPr>
                <w:rFonts w:ascii="Trebuchet MS" w:hAnsi="Trebuchet MS"/>
                <w:sz w:val="20"/>
                <w:szCs w:val="20"/>
              </w:rPr>
              <w:t>Gutarra</w:t>
            </w:r>
            <w:proofErr w:type="spellEnd"/>
            <w:r w:rsidRPr="00517D86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“</w:t>
            </w:r>
            <w:r w:rsidRPr="00517D86">
              <w:rPr>
                <w:rFonts w:ascii="Trebuchet MS" w:hAnsi="Trebuchet MS"/>
                <w:sz w:val="20"/>
                <w:szCs w:val="20"/>
              </w:rPr>
              <w:t>Reordering Rows for Smaller Indexes:</w:t>
            </w:r>
          </w:p>
          <w:p w:rsidR="00517D86" w:rsidRDefault="00517D86" w:rsidP="00294CE0">
            <w:pPr>
              <w:rPr>
                <w:rFonts w:ascii="Trebuchet MS" w:hAnsi="Trebuchet MS"/>
                <w:sz w:val="20"/>
                <w:szCs w:val="20"/>
              </w:rPr>
            </w:pPr>
            <w:r w:rsidRPr="00517D86">
              <w:rPr>
                <w:rFonts w:ascii="Trebuchet MS" w:hAnsi="Trebuchet MS"/>
                <w:sz w:val="20"/>
                <w:szCs w:val="20"/>
              </w:rPr>
              <w:t>Beyond the Lexicographic Order</w:t>
            </w:r>
            <w:r>
              <w:rPr>
                <w:rFonts w:ascii="Trebuchet MS" w:hAnsi="Trebuchet MS"/>
                <w:sz w:val="20"/>
                <w:szCs w:val="20"/>
              </w:rPr>
              <w:t>”</w:t>
            </w:r>
            <w:r w:rsidRPr="00517D86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Pr="00517D86">
              <w:rPr>
                <w:rFonts w:ascii="Trebuchet MS" w:hAnsi="Trebuchet MS"/>
                <w:i/>
                <w:sz w:val="20"/>
                <w:szCs w:val="20"/>
              </w:rPr>
              <w:t>ACM Transactions on Database Systems</w:t>
            </w:r>
            <w:r w:rsidRPr="00517D86"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517D86">
              <w:rPr>
                <w:rFonts w:ascii="Trebuchet MS" w:hAnsi="Trebuchet MS"/>
                <w:sz w:val="20"/>
                <w:szCs w:val="20"/>
              </w:rPr>
              <w:t xml:space="preserve">(accepted June </w:t>
            </w:r>
            <w:r w:rsidR="00294CE0">
              <w:rPr>
                <w:rFonts w:ascii="Trebuchet MS" w:hAnsi="Trebuchet MS"/>
                <w:sz w:val="20"/>
                <w:szCs w:val="20"/>
              </w:rPr>
              <w:t xml:space="preserve">4, </w:t>
            </w:r>
            <w:r w:rsidRPr="00517D86">
              <w:rPr>
                <w:rFonts w:ascii="Trebuchet MS" w:hAnsi="Trebuchet MS"/>
                <w:sz w:val="20"/>
                <w:szCs w:val="20"/>
              </w:rPr>
              <w:t>2012).</w:t>
            </w:r>
          </w:p>
        </w:tc>
      </w:tr>
    </w:tbl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</w:p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  <w:proofErr w:type="spellStart"/>
      <w:r>
        <w:rPr>
          <w:rFonts w:ascii="Trebuchet MS" w:hAnsi="Trebuchet MS"/>
          <w:b/>
          <w:sz w:val="20"/>
          <w:szCs w:val="20"/>
        </w:rPr>
        <w:t>Honors</w:t>
      </w:r>
      <w:proofErr w:type="spellEnd"/>
      <w:r>
        <w:rPr>
          <w:rFonts w:ascii="Trebuchet MS" w:hAnsi="Trebuchet MS"/>
          <w:b/>
          <w:sz w:val="20"/>
          <w:szCs w:val="20"/>
        </w:rPr>
        <w:t xml:space="preserve"> and Awards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4D43C4" w:rsidTr="004D43C4">
        <w:trPr>
          <w:trHeight w:val="237"/>
        </w:trPr>
        <w:tc>
          <w:tcPr>
            <w:tcW w:w="7470" w:type="dxa"/>
          </w:tcPr>
          <w:p w:rsidR="004D43C4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Scholarship to UNB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  <w:tr w:rsidR="004D43C4" w:rsidTr="004D43C4">
        <w:trPr>
          <w:trHeight w:val="237"/>
        </w:trPr>
        <w:tc>
          <w:tcPr>
            <w:tcW w:w="7470" w:type="dxa"/>
          </w:tcPr>
          <w:p w:rsidR="004D43C4" w:rsidRPr="00405DEB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Ranked 1</w:t>
            </w:r>
            <w:r w:rsidRPr="00905A11">
              <w:rPr>
                <w:rFonts w:ascii="Trebuchet MS" w:hAnsi="Trebuchet MS"/>
                <w:sz w:val="20"/>
                <w:szCs w:val="20"/>
                <w:vertAlign w:val="superscript"/>
              </w:rPr>
              <w:t>st</w:t>
            </w:r>
            <w:r>
              <w:rPr>
                <w:rFonts w:ascii="Trebuchet MS" w:hAnsi="Trebuchet MS"/>
                <w:sz w:val="20"/>
                <w:szCs w:val="20"/>
              </w:rPr>
              <w:t xml:space="preserve"> in INFOSYS Training Program’s Evaluations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2009</w:t>
            </w:r>
          </w:p>
        </w:tc>
      </w:tr>
      <w:tr w:rsidR="004D43C4" w:rsidRPr="00714B0E" w:rsidTr="004D43C4">
        <w:trPr>
          <w:trHeight w:val="237"/>
        </w:trPr>
        <w:tc>
          <w:tcPr>
            <w:tcW w:w="7470" w:type="dxa"/>
          </w:tcPr>
          <w:p w:rsidR="004D43C4" w:rsidRPr="00E95DDC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E95DDC">
              <w:rPr>
                <w:rFonts w:ascii="Trebuchet MS" w:hAnsi="Trebuchet MS"/>
                <w:sz w:val="20"/>
                <w:szCs w:val="20"/>
                <w:lang w:val="en-US"/>
              </w:rPr>
              <w:t>GEMIS Award for undergraduate project called Viper-SUGUI</w:t>
            </w:r>
          </w:p>
        </w:tc>
        <w:tc>
          <w:tcPr>
            <w:tcW w:w="2160" w:type="dxa"/>
          </w:tcPr>
          <w:p w:rsidR="004D43C4" w:rsidRPr="00714B0E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s-ES"/>
              </w:rPr>
              <w:t>May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s-ES"/>
              </w:rPr>
              <w:t xml:space="preserve"> 2009</w:t>
            </w:r>
          </w:p>
        </w:tc>
      </w:tr>
    </w:tbl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</w:p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Associations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714B0E" w:rsidTr="00AF7DF0">
        <w:trPr>
          <w:trHeight w:val="237"/>
        </w:trPr>
        <w:tc>
          <w:tcPr>
            <w:tcW w:w="7470" w:type="dxa"/>
          </w:tcPr>
          <w:p w:rsidR="00714B0E" w:rsidRPr="00405DEB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14B0E">
              <w:rPr>
                <w:rFonts w:ascii="Trebuchet MS" w:hAnsi="Trebuchet MS"/>
                <w:sz w:val="20"/>
                <w:szCs w:val="20"/>
              </w:rPr>
              <w:t xml:space="preserve">Society of Exploration Geophysicists </w:t>
            </w:r>
            <w:r>
              <w:rPr>
                <w:rFonts w:ascii="Trebuchet MS" w:hAnsi="Trebuchet MS"/>
                <w:sz w:val="20"/>
                <w:szCs w:val="20"/>
              </w:rPr>
              <w:t>(SEG)</w:t>
            </w:r>
          </w:p>
        </w:tc>
        <w:tc>
          <w:tcPr>
            <w:tcW w:w="2160" w:type="dxa"/>
          </w:tcPr>
          <w:p w:rsid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2008-Present</w:t>
            </w:r>
          </w:p>
        </w:tc>
      </w:tr>
      <w:tr w:rsidR="00714B0E" w:rsidRPr="00714B0E" w:rsidTr="00AF7DF0">
        <w:trPr>
          <w:trHeight w:val="237"/>
        </w:trPr>
        <w:tc>
          <w:tcPr>
            <w:tcW w:w="7470" w:type="dxa"/>
          </w:tcPr>
          <w:p w:rsidR="00714B0E" w:rsidRPr="00714B0E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Semillero de Investigació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de Recuperaci</w:t>
            </w:r>
            <w:r>
              <w:rPr>
                <w:rFonts w:ascii="Trebuchet MS" w:hAnsi="Trebuchet MS"/>
                <w:sz w:val="20"/>
                <w:szCs w:val="20"/>
                <w:lang w:val="es-ES"/>
              </w:rPr>
              <w:t>ón de Informació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(SIRI)</w:t>
            </w:r>
          </w:p>
        </w:tc>
        <w:tc>
          <w:tcPr>
            <w:tcW w:w="2160" w:type="dxa"/>
          </w:tcPr>
          <w:p w:rsidR="00714B0E" w:rsidRP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2007</w:t>
            </w:r>
          </w:p>
        </w:tc>
      </w:tr>
    </w:tbl>
    <w:p w:rsidR="001F07B2" w:rsidRPr="00714B0E" w:rsidRDefault="001F07B2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Pr="00714B0E" w:rsidRDefault="0067079F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Languages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AF7DF0" w:rsidTr="00AF7DF0">
        <w:trPr>
          <w:trHeight w:val="237"/>
        </w:trPr>
        <w:tc>
          <w:tcPr>
            <w:tcW w:w="7470" w:type="dxa"/>
          </w:tcPr>
          <w:p w:rsidR="00AF7DF0" w:rsidRDefault="00AF7DF0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Fluent in Spanish in all aspects: reading, writing and speaking</w:t>
            </w:r>
          </w:p>
        </w:tc>
        <w:tc>
          <w:tcPr>
            <w:tcW w:w="2160" w:type="dxa"/>
          </w:tcPr>
          <w:p w:rsidR="00AF7DF0" w:rsidRDefault="00AF7DF0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</w:tbl>
    <w:p w:rsidR="00E95DDC" w:rsidRPr="00E95DDC" w:rsidRDefault="00E95DDC" w:rsidP="00AF7DF0">
      <w:pPr>
        <w:rPr>
          <w:rFonts w:ascii="Trebuchet MS" w:hAnsi="Trebuchet MS" w:cs="Arial"/>
          <w:b/>
          <w:sz w:val="20"/>
          <w:szCs w:val="20"/>
        </w:rPr>
      </w:pPr>
    </w:p>
    <w:p w:rsidR="00E95DDC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Refere</w:t>
      </w:r>
      <w:r w:rsidR="00971FE8">
        <w:rPr>
          <w:rFonts w:ascii="Trebuchet MS" w:hAnsi="Trebuchet MS"/>
          <w:b/>
          <w:sz w:val="20"/>
          <w:szCs w:val="20"/>
        </w:rPr>
        <w:t>nc</w:t>
      </w:r>
      <w:r>
        <w:rPr>
          <w:rFonts w:ascii="Trebuchet MS" w:hAnsi="Trebuchet MS"/>
          <w:b/>
          <w:sz w:val="20"/>
          <w:szCs w:val="20"/>
        </w:rPr>
        <w:t>es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645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22"/>
        <w:gridCol w:w="4823"/>
      </w:tblGrid>
      <w:tr w:rsidR="00AF7DF0" w:rsidTr="004C7043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Professor Daniel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Lemire</w:t>
            </w:r>
            <w:proofErr w:type="spellEnd"/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Owen Kaser</w:t>
            </w:r>
          </w:p>
        </w:tc>
      </w:tr>
      <w:tr w:rsidR="00AF7DF0" w:rsidTr="004C7043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University of Quebec at Montreal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(UQAM) Montreal, Quebec, 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University of New Brunswick (UN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t xml:space="preserve">B) 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Saint John, New Brunswick,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</w:tr>
      <w:tr w:rsidR="00AF7DF0" w:rsidTr="004C7043">
        <w:trPr>
          <w:trHeight w:val="164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AF7DF0" w:rsidTr="004C7043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Mr.  Michael Beam</w:t>
            </w: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Dr. Herman Jaramillo</w:t>
            </w:r>
          </w:p>
        </w:tc>
      </w:tr>
      <w:tr w:rsidR="00AF7DF0" w:rsidTr="004C7043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Software Engineer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Senior Research Geophysicist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phone:  available on request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e-mail: available on request</w:t>
            </w:r>
          </w:p>
        </w:tc>
      </w:tr>
    </w:tbl>
    <w:p w:rsidR="00AF7DF0" w:rsidRDefault="00AF7DF0" w:rsidP="00AF7DF0">
      <w:pP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sectPr w:rsidR="00AF7DF0" w:rsidSect="00C37257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57828"/>
    <w:multiLevelType w:val="hybridMultilevel"/>
    <w:tmpl w:val="EFBA3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9B671B"/>
    <w:multiLevelType w:val="hybridMultilevel"/>
    <w:tmpl w:val="94B6A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8B671C"/>
    <w:rsid w:val="00034570"/>
    <w:rsid w:val="000412C3"/>
    <w:rsid w:val="000616F4"/>
    <w:rsid w:val="00064BC5"/>
    <w:rsid w:val="00081554"/>
    <w:rsid w:val="000876BE"/>
    <w:rsid w:val="00140DAF"/>
    <w:rsid w:val="001423F6"/>
    <w:rsid w:val="001466D1"/>
    <w:rsid w:val="001B0B16"/>
    <w:rsid w:val="001F07B2"/>
    <w:rsid w:val="001F493B"/>
    <w:rsid w:val="00214422"/>
    <w:rsid w:val="00214CE1"/>
    <w:rsid w:val="00237EBE"/>
    <w:rsid w:val="00266A10"/>
    <w:rsid w:val="002820C4"/>
    <w:rsid w:val="00283F61"/>
    <w:rsid w:val="00294CE0"/>
    <w:rsid w:val="002A7126"/>
    <w:rsid w:val="002E056C"/>
    <w:rsid w:val="00312EC7"/>
    <w:rsid w:val="003448B0"/>
    <w:rsid w:val="0037444A"/>
    <w:rsid w:val="003C154D"/>
    <w:rsid w:val="003C338F"/>
    <w:rsid w:val="00400FC9"/>
    <w:rsid w:val="00437977"/>
    <w:rsid w:val="004A3B68"/>
    <w:rsid w:val="004C2178"/>
    <w:rsid w:val="004C7043"/>
    <w:rsid w:val="004D43C4"/>
    <w:rsid w:val="004E7ABB"/>
    <w:rsid w:val="00512D24"/>
    <w:rsid w:val="00517D86"/>
    <w:rsid w:val="005A27AE"/>
    <w:rsid w:val="005D62EF"/>
    <w:rsid w:val="005F783A"/>
    <w:rsid w:val="00611F44"/>
    <w:rsid w:val="006139FE"/>
    <w:rsid w:val="00634866"/>
    <w:rsid w:val="00651535"/>
    <w:rsid w:val="0067079F"/>
    <w:rsid w:val="006C6182"/>
    <w:rsid w:val="00714A29"/>
    <w:rsid w:val="00714B0E"/>
    <w:rsid w:val="007529AA"/>
    <w:rsid w:val="007656CA"/>
    <w:rsid w:val="007F2C85"/>
    <w:rsid w:val="00826945"/>
    <w:rsid w:val="00833E51"/>
    <w:rsid w:val="008B671C"/>
    <w:rsid w:val="008D077B"/>
    <w:rsid w:val="00905A11"/>
    <w:rsid w:val="009068B7"/>
    <w:rsid w:val="00924C8E"/>
    <w:rsid w:val="00932C32"/>
    <w:rsid w:val="00971FE8"/>
    <w:rsid w:val="00A13F8C"/>
    <w:rsid w:val="00A24F08"/>
    <w:rsid w:val="00A30CAB"/>
    <w:rsid w:val="00A31FFD"/>
    <w:rsid w:val="00A54558"/>
    <w:rsid w:val="00AC0463"/>
    <w:rsid w:val="00AF7DF0"/>
    <w:rsid w:val="00B078C9"/>
    <w:rsid w:val="00B211E1"/>
    <w:rsid w:val="00B71DA0"/>
    <w:rsid w:val="00BB0A6F"/>
    <w:rsid w:val="00BD5FCB"/>
    <w:rsid w:val="00C114B3"/>
    <w:rsid w:val="00C42502"/>
    <w:rsid w:val="00C97136"/>
    <w:rsid w:val="00CB6D7C"/>
    <w:rsid w:val="00D31B1F"/>
    <w:rsid w:val="00D80101"/>
    <w:rsid w:val="00DA5623"/>
    <w:rsid w:val="00DF4A12"/>
    <w:rsid w:val="00E208B0"/>
    <w:rsid w:val="00E95DDC"/>
    <w:rsid w:val="00F12D52"/>
    <w:rsid w:val="00F22FBE"/>
    <w:rsid w:val="00F4736F"/>
    <w:rsid w:val="00F84438"/>
    <w:rsid w:val="00F92FBF"/>
    <w:rsid w:val="00FC6B65"/>
    <w:rsid w:val="00FF3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rPr>
      <w:rFonts w:ascii="Trebuchet MS" w:eastAsiaTheme="majorEastAsia" w:hAnsi="Trebuchet MS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12D52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paragraph" w:styleId="ListParagraph">
    <w:name w:val="List Paragraph"/>
    <w:basedOn w:val="Normal"/>
    <w:uiPriority w:val="34"/>
    <w:qFormat/>
    <w:rsid w:val="00A24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B16"/>
    <w:rPr>
      <w:color w:val="6B9F25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code.google.com/p/viper-sugui/downloads/li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per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8973A1-705C-40D2-A299-F1DF05313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162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egutarra</cp:lastModifiedBy>
  <cp:revision>56</cp:revision>
  <cp:lastPrinted>2011-09-06T22:33:00Z</cp:lastPrinted>
  <dcterms:created xsi:type="dcterms:W3CDTF">2011-08-02T23:06:00Z</dcterms:created>
  <dcterms:modified xsi:type="dcterms:W3CDTF">2013-01-21T00:55:00Z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